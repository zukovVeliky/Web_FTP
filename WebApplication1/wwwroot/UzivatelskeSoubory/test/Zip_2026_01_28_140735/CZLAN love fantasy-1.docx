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87443" w14:textId="50B756EC" w:rsidR="00C15285" w:rsidRDefault="00000000" w:rsidP="0059644D">
      <w:pPr>
        <w:pStyle w:val="Nzev"/>
        <w:spacing w:line="240" w:lineRule="auto"/>
        <w:ind w:left="720"/>
      </w:pPr>
      <w:sdt>
        <w:sdtPr>
          <w:alias w:val="Název společnosti"/>
          <w:tag w:val=""/>
          <w:id w:val="1501239775"/>
          <w:placeholder>
            <w:docPart w:val="FB78236006EB48959D9508CA52029AD9"/>
          </w:placeholder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Content>
          <w:r w:rsidR="0030354B">
            <w:t>CZlan</w:t>
          </w:r>
        </w:sdtContent>
      </w:sdt>
    </w:p>
    <w:p w14:paraId="2575367C" w14:textId="38BA757D" w:rsidR="004350E6" w:rsidRDefault="0030354B" w:rsidP="0059644D">
      <w:pPr>
        <w:pStyle w:val="Podnadpis"/>
        <w:ind w:left="720"/>
      </w:pPr>
      <w:r w:rsidRPr="0030354B">
        <w:t xml:space="preserve">Nabídka </w:t>
      </w:r>
      <w:r>
        <w:t xml:space="preserve">realizace herní zóny pro </w:t>
      </w:r>
      <w:proofErr w:type="spellStart"/>
      <w:r w:rsidR="004350E6">
        <w:t>For</w:t>
      </w:r>
      <w:proofErr w:type="spellEnd"/>
      <w:r w:rsidR="004350E6">
        <w:t xml:space="preserve"> </w:t>
      </w:r>
      <w:proofErr w:type="spellStart"/>
      <w:r w:rsidR="004350E6">
        <w:t>The</w:t>
      </w:r>
      <w:proofErr w:type="spellEnd"/>
      <w:r w:rsidR="004350E6">
        <w:t xml:space="preserve"> Love </w:t>
      </w:r>
      <w:proofErr w:type="spellStart"/>
      <w:r w:rsidR="004350E6">
        <w:t>Of</w:t>
      </w:r>
      <w:proofErr w:type="spellEnd"/>
      <w:r w:rsidR="004350E6">
        <w:t xml:space="preserve"> Fantasy Prague 2026</w:t>
      </w:r>
    </w:p>
    <w:p w14:paraId="24577CB5" w14:textId="77777777" w:rsidR="00F52810" w:rsidRDefault="00F52810" w:rsidP="0059644D">
      <w:pPr>
        <w:ind w:left="720"/>
      </w:pPr>
    </w:p>
    <w:p w14:paraId="1BC74A09" w14:textId="77777777" w:rsidR="00F52810" w:rsidRDefault="00F52810" w:rsidP="0059644D">
      <w:pPr>
        <w:ind w:left="720"/>
      </w:pPr>
      <w:r w:rsidRPr="00F52810">
        <w:t xml:space="preserve">S potěšením Vám předkládáme nabídku spolupráce pro akci </w:t>
      </w:r>
      <w:proofErr w:type="spellStart"/>
      <w:r w:rsidRPr="00F52810">
        <w:rPr>
          <w:b/>
          <w:bCs/>
        </w:rPr>
        <w:t>For</w:t>
      </w:r>
      <w:proofErr w:type="spellEnd"/>
      <w:r w:rsidRPr="00F52810">
        <w:rPr>
          <w:b/>
          <w:bCs/>
        </w:rPr>
        <w:t xml:space="preserve"> </w:t>
      </w:r>
      <w:proofErr w:type="spellStart"/>
      <w:r w:rsidRPr="00F52810">
        <w:rPr>
          <w:b/>
          <w:bCs/>
        </w:rPr>
        <w:t>The</w:t>
      </w:r>
      <w:proofErr w:type="spellEnd"/>
      <w:r w:rsidRPr="00F52810">
        <w:rPr>
          <w:b/>
          <w:bCs/>
        </w:rPr>
        <w:t xml:space="preserve"> Love </w:t>
      </w:r>
      <w:proofErr w:type="spellStart"/>
      <w:r w:rsidRPr="00F52810">
        <w:rPr>
          <w:b/>
          <w:bCs/>
        </w:rPr>
        <w:t>Of</w:t>
      </w:r>
      <w:proofErr w:type="spellEnd"/>
      <w:r w:rsidRPr="00F52810">
        <w:rPr>
          <w:b/>
          <w:bCs/>
        </w:rPr>
        <w:t xml:space="preserve"> Fantasy Prague 2026</w:t>
      </w:r>
      <w:r w:rsidRPr="00F52810">
        <w:t>.</w:t>
      </w:r>
      <w:r w:rsidRPr="00F52810">
        <w:br/>
        <w:t xml:space="preserve">Naším společným cílem je dosáhnout </w:t>
      </w:r>
      <w:r w:rsidRPr="00F52810">
        <w:rPr>
          <w:b/>
          <w:bCs/>
        </w:rPr>
        <w:t>maximální spokojenosti návštěvníků</w:t>
      </w:r>
      <w:r w:rsidRPr="00F52810">
        <w:t xml:space="preserve"> a vytvořit </w:t>
      </w:r>
      <w:r w:rsidRPr="00F52810">
        <w:rPr>
          <w:b/>
          <w:bCs/>
        </w:rPr>
        <w:t>kvalitní, atraktivní a funkční herní zážitek</w:t>
      </w:r>
      <w:r w:rsidRPr="00F52810">
        <w:t>, který přirozeně doplní program festivalu.</w:t>
      </w:r>
    </w:p>
    <w:tbl>
      <w:tblPr>
        <w:tblStyle w:val="Tabulkastipem"/>
        <w:tblW w:w="9017" w:type="dxa"/>
        <w:tblInd w:w="720" w:type="dxa"/>
        <w:tblLook w:val="04A0" w:firstRow="1" w:lastRow="0" w:firstColumn="1" w:lastColumn="0" w:noHBand="0" w:noVBand="1"/>
      </w:tblPr>
      <w:tblGrid>
        <w:gridCol w:w="9017"/>
      </w:tblGrid>
      <w:tr w:rsidR="00973538" w14:paraId="39659595" w14:textId="77777777" w:rsidTr="005964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7" w:type="dxa"/>
          </w:tcPr>
          <w:p w14:paraId="1B341DBD" w14:textId="053D3C56" w:rsidR="00973538" w:rsidRPr="00B51B90" w:rsidRDefault="00C26633" w:rsidP="00734B63">
            <w:pPr>
              <w:pStyle w:val="Texttipu"/>
            </w:pPr>
            <w:r w:rsidRPr="00B51B90">
              <w:t xml:space="preserve">Organizace CZLAN </w:t>
            </w:r>
            <w:proofErr w:type="spellStart"/>
            <w:r w:rsidRPr="00B51B90">
              <w:t>z.s</w:t>
            </w:r>
            <w:proofErr w:type="spellEnd"/>
            <w:r w:rsidRPr="00B51B90">
              <w:t>. působí v oblasti herních a e-</w:t>
            </w:r>
            <w:proofErr w:type="spellStart"/>
            <w:r w:rsidRPr="00B51B90">
              <w:t>sportových</w:t>
            </w:r>
            <w:proofErr w:type="spellEnd"/>
            <w:r w:rsidRPr="00B51B90">
              <w:t xml:space="preserve"> akcí od roku 2014. Za dobu svého působení jsme realizovali a spolu</w:t>
            </w:r>
            <w:r w:rsidR="00627450">
              <w:t xml:space="preserve"> </w:t>
            </w:r>
            <w:r w:rsidRPr="00B51B90">
              <w:t xml:space="preserve">realizovali řadu projektů různého rozsahu, včetně akcí s návštěvností mnoha tisíc </w:t>
            </w:r>
            <w:r w:rsidR="00281F3B" w:rsidRPr="00B51B90">
              <w:t>o</w:t>
            </w:r>
            <w:r w:rsidRPr="00B51B90">
              <w:t>sob</w:t>
            </w:r>
            <w:r w:rsidR="001A1E82" w:rsidRPr="00B51B90">
              <w:t>.</w:t>
            </w:r>
            <w:r w:rsidR="00734B63">
              <w:t xml:space="preserve"> Události, které jsme pomáhali zabezpečit:</w:t>
            </w:r>
          </w:p>
        </w:tc>
      </w:tr>
    </w:tbl>
    <w:p w14:paraId="115E03E9" w14:textId="77777777" w:rsidR="00734B63" w:rsidRDefault="00734B63" w:rsidP="0059644D">
      <w:pPr>
        <w:pStyle w:val="Seznamsodrkami"/>
        <w:numPr>
          <w:ilvl w:val="0"/>
          <w:numId w:val="0"/>
        </w:numPr>
        <w:ind w:left="1152"/>
      </w:pPr>
    </w:p>
    <w:p w14:paraId="2B944DA8" w14:textId="66381A83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 xml:space="preserve">Bezva </w:t>
      </w:r>
      <w:proofErr w:type="spellStart"/>
      <w:r w:rsidRPr="00F52810">
        <w:t>Fest</w:t>
      </w:r>
      <w:proofErr w:type="spellEnd"/>
      <w:r w:rsidRPr="00F52810">
        <w:t xml:space="preserve"> Tour,</w:t>
      </w:r>
    </w:p>
    <w:p w14:paraId="7373EB69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proofErr w:type="spellStart"/>
      <w:r w:rsidRPr="00F52810">
        <w:t>Comic</w:t>
      </w:r>
      <w:proofErr w:type="spellEnd"/>
      <w:r w:rsidRPr="00F52810">
        <w:t>-Con Praha,</w:t>
      </w:r>
    </w:p>
    <w:p w14:paraId="411B22FD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proofErr w:type="spellStart"/>
      <w:r w:rsidRPr="00F52810">
        <w:t>AnimeFest</w:t>
      </w:r>
      <w:proofErr w:type="spellEnd"/>
      <w:r w:rsidRPr="00F52810">
        <w:t xml:space="preserve"> Brno,</w:t>
      </w:r>
    </w:p>
    <w:p w14:paraId="53F342C2" w14:textId="2B129954" w:rsidR="00F92C31" w:rsidRDefault="00F52810" w:rsidP="00174B33">
      <w:pPr>
        <w:pStyle w:val="Seznamsodrkami"/>
        <w:tabs>
          <w:tab w:val="clear" w:pos="360"/>
          <w:tab w:val="num" w:pos="1080"/>
        </w:tabs>
        <w:ind w:left="1152"/>
      </w:pPr>
      <w:r w:rsidRPr="00F52810">
        <w:t xml:space="preserve">vlastní projekty a komunitní turnaje CZLAN </w:t>
      </w:r>
      <w:proofErr w:type="spellStart"/>
      <w:r w:rsidRPr="00F52810">
        <w:t>Challenge</w:t>
      </w:r>
      <w:proofErr w:type="spellEnd"/>
      <w:r w:rsidRPr="00F52810">
        <w:t>.</w:t>
      </w:r>
    </w:p>
    <w:p w14:paraId="69E3EFA1" w14:textId="77777777" w:rsidR="00174B33" w:rsidRDefault="00174B33" w:rsidP="00174B33">
      <w:pPr>
        <w:pStyle w:val="Seznamsodrkami"/>
        <w:numPr>
          <w:ilvl w:val="0"/>
          <w:numId w:val="0"/>
        </w:numPr>
        <w:ind w:left="1152"/>
      </w:pPr>
    </w:p>
    <w:p w14:paraId="714B4C26" w14:textId="4592B340" w:rsidR="00F92C31" w:rsidRDefault="00F92C31" w:rsidP="00174B33">
      <w:pPr>
        <w:pStyle w:val="Seznamsodrkami"/>
        <w:numPr>
          <w:ilvl w:val="0"/>
          <w:numId w:val="0"/>
        </w:numPr>
        <w:ind w:left="432" w:hanging="288"/>
      </w:pPr>
      <w:r w:rsidRPr="00F92C31">
        <w:rPr>
          <w:noProof/>
        </w:rPr>
        <w:drawing>
          <wp:inline distT="0" distB="0" distL="0" distR="0" wp14:anchorId="27F36881" wp14:editId="071B9DBA">
            <wp:extent cx="5732145" cy="2580005"/>
            <wp:effectExtent l="0" t="0" r="1905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5964" w14:textId="77777777" w:rsidR="0038245F" w:rsidRDefault="0038245F" w:rsidP="0059644D">
      <w:pPr>
        <w:pStyle w:val="Seznamsodrkami"/>
        <w:numPr>
          <w:ilvl w:val="0"/>
          <w:numId w:val="0"/>
        </w:numPr>
        <w:ind w:left="720"/>
      </w:pPr>
    </w:p>
    <w:tbl>
      <w:tblPr>
        <w:tblStyle w:val="Tabulkastipem"/>
        <w:tblW w:w="9017" w:type="dxa"/>
        <w:tblInd w:w="720" w:type="dxa"/>
        <w:tblLook w:val="04A0" w:firstRow="1" w:lastRow="0" w:firstColumn="1" w:lastColumn="0" w:noHBand="0" w:noVBand="1"/>
      </w:tblPr>
      <w:tblGrid>
        <w:gridCol w:w="9017"/>
      </w:tblGrid>
      <w:tr w:rsidR="0038245F" w14:paraId="64EA2153" w14:textId="77777777" w:rsidTr="005964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7" w:type="dxa"/>
          </w:tcPr>
          <w:p w14:paraId="3EEB535E" w14:textId="721AF2A7" w:rsidR="0038245F" w:rsidRDefault="005160A3" w:rsidP="005160A3">
            <w:pPr>
              <w:pStyle w:val="Texttipu"/>
            </w:pPr>
            <w:r w:rsidRPr="00F52810">
              <w:t xml:space="preserve">Zóna je vhodná pro </w:t>
            </w:r>
            <w:r w:rsidRPr="00F52810">
              <w:rPr>
                <w:b/>
                <w:bCs/>
              </w:rPr>
              <w:t>široké spektrum návštěvníků</w:t>
            </w:r>
            <w:r w:rsidRPr="00F52810">
              <w:t xml:space="preserve"> – rodiny s dětmi, teenagery i dospělé fanoušky fantasy, sci-fi a herní kultury.</w:t>
            </w:r>
            <w:r>
              <w:t xml:space="preserve"> </w:t>
            </w:r>
            <w:r w:rsidR="00734B63" w:rsidRPr="00F52810">
              <w:t xml:space="preserve">Herní zóna je navržena jako </w:t>
            </w:r>
            <w:r w:rsidR="00734B63" w:rsidRPr="00F52810">
              <w:rPr>
                <w:b/>
                <w:bCs/>
              </w:rPr>
              <w:t>interaktivní volnočasový prostor</w:t>
            </w:r>
            <w:r w:rsidR="00734B63" w:rsidRPr="00F52810">
              <w:t>, který návštěvníkům nabídne možnost:</w:t>
            </w:r>
          </w:p>
        </w:tc>
      </w:tr>
    </w:tbl>
    <w:p w14:paraId="1F27CE11" w14:textId="77777777" w:rsidR="0038245F" w:rsidRPr="00F52810" w:rsidRDefault="0038245F" w:rsidP="0059644D">
      <w:pPr>
        <w:pStyle w:val="Seznamsodrkami"/>
        <w:numPr>
          <w:ilvl w:val="0"/>
          <w:numId w:val="0"/>
        </w:numPr>
        <w:ind w:left="720"/>
      </w:pPr>
    </w:p>
    <w:p w14:paraId="1A67223A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aktivně si zahrát moderní i retro hry,</w:t>
      </w:r>
    </w:p>
    <w:p w14:paraId="0198D69A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vyzkoušet virtuální realitu,</w:t>
      </w:r>
    </w:p>
    <w:p w14:paraId="5F6D8904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odpočinout si mezi programovými bloky,</w:t>
      </w:r>
    </w:p>
    <w:p w14:paraId="082E4BB4" w14:textId="77777777" w:rsid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přirozeně prodloužit dobu setrvání návštěvníků v areálu.</w:t>
      </w:r>
    </w:p>
    <w:p w14:paraId="4DC7BCE5" w14:textId="77777777" w:rsidR="00AD34DB" w:rsidRDefault="00AD34DB" w:rsidP="0059644D">
      <w:pPr>
        <w:pStyle w:val="Seznamsodrkami"/>
        <w:numPr>
          <w:ilvl w:val="0"/>
          <w:numId w:val="0"/>
        </w:numPr>
        <w:ind w:left="1152" w:hanging="288"/>
      </w:pPr>
    </w:p>
    <w:p w14:paraId="4554150C" w14:textId="77777777" w:rsidR="00AD34DB" w:rsidRDefault="00AD34DB" w:rsidP="0059644D">
      <w:pPr>
        <w:pStyle w:val="Seznamsodrkami"/>
        <w:numPr>
          <w:ilvl w:val="0"/>
          <w:numId w:val="0"/>
        </w:numPr>
        <w:ind w:left="1152" w:hanging="288"/>
      </w:pPr>
    </w:p>
    <w:p w14:paraId="61EE43B1" w14:textId="77777777" w:rsidR="00224658" w:rsidRDefault="00224658" w:rsidP="0059644D">
      <w:pPr>
        <w:pStyle w:val="Seznamsodrkami"/>
        <w:numPr>
          <w:ilvl w:val="0"/>
          <w:numId w:val="0"/>
        </w:numPr>
        <w:ind w:left="1152"/>
      </w:pPr>
    </w:p>
    <w:p w14:paraId="79089ADE" w14:textId="77777777" w:rsidR="001545B8" w:rsidRDefault="001545B8" w:rsidP="0059644D">
      <w:pPr>
        <w:pStyle w:val="Seznamsodrkami"/>
        <w:numPr>
          <w:ilvl w:val="0"/>
          <w:numId w:val="0"/>
        </w:numPr>
        <w:ind w:left="1152"/>
      </w:pPr>
    </w:p>
    <w:tbl>
      <w:tblPr>
        <w:tblStyle w:val="Tabulkastipem"/>
        <w:tblW w:w="9017" w:type="dxa"/>
        <w:tblInd w:w="720" w:type="dxa"/>
        <w:tblLook w:val="04A0" w:firstRow="1" w:lastRow="0" w:firstColumn="1" w:lastColumn="0" w:noHBand="0" w:noVBand="1"/>
      </w:tblPr>
      <w:tblGrid>
        <w:gridCol w:w="9017"/>
      </w:tblGrid>
      <w:tr w:rsidR="006F1639" w14:paraId="6E574D72" w14:textId="77777777" w:rsidTr="005964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7" w:type="dxa"/>
          </w:tcPr>
          <w:p w14:paraId="7F899FB4" w14:textId="77777777" w:rsidR="006F1639" w:rsidRPr="00F52810" w:rsidRDefault="006F1639" w:rsidP="006F1639">
            <w:pPr>
              <w:pStyle w:val="Texttipu"/>
            </w:pPr>
            <w:r w:rsidRPr="00F52810">
              <w:lastRenderedPageBreak/>
              <w:t xml:space="preserve">Technické vybavení herní zóny lze </w:t>
            </w:r>
            <w:r w:rsidRPr="00F52810">
              <w:rPr>
                <w:b/>
                <w:bCs/>
              </w:rPr>
              <w:t>plně přizpůsobit prostorovým možnostem a požadavkům pořadatele</w:t>
            </w:r>
            <w:r w:rsidRPr="00F52810">
              <w:t>, a to jak navýšením, tak ponížením počtu herních zařízení.</w:t>
            </w:r>
          </w:p>
          <w:p w14:paraId="6E848E63" w14:textId="28C3691C" w:rsidR="006F1639" w:rsidRDefault="006F1639" w:rsidP="006F1639">
            <w:pPr>
              <w:pStyle w:val="Texttipu"/>
            </w:pPr>
            <w:r w:rsidRPr="00F52810">
              <w:t xml:space="preserve">Níže je uveden </w:t>
            </w:r>
            <w:r w:rsidRPr="00F52810">
              <w:rPr>
                <w:b/>
                <w:bCs/>
              </w:rPr>
              <w:t>doporučený setup herní zóny středního rozsahu (varianta M)</w:t>
            </w:r>
            <w:r w:rsidRPr="00F52810">
              <w:t xml:space="preserve">, který představuje vyvážené řešení z hlediska kapacity, provozu i návštěvnického komfortu. Toto řešení lze dále </w:t>
            </w:r>
            <w:r w:rsidRPr="00F52810">
              <w:rPr>
                <w:b/>
                <w:bCs/>
              </w:rPr>
              <w:t>rozšířit až do podoby velké herní zóny (varianta L)</w:t>
            </w:r>
            <w:r w:rsidRPr="00F52810">
              <w:t xml:space="preserve"> nebo naopak </w:t>
            </w:r>
            <w:r w:rsidRPr="00F52810">
              <w:rPr>
                <w:b/>
                <w:bCs/>
              </w:rPr>
              <w:t>zmenšit do kompaktní varianty (varianta S)</w:t>
            </w:r>
            <w:r w:rsidRPr="00F52810">
              <w:t>.</w:t>
            </w:r>
          </w:p>
        </w:tc>
      </w:tr>
    </w:tbl>
    <w:p w14:paraId="7BC9E2D8" w14:textId="1F9D7BE8" w:rsidR="00F52810" w:rsidRPr="00F52810" w:rsidRDefault="00F52810" w:rsidP="0059644D">
      <w:pPr>
        <w:pStyle w:val="Nadpis2"/>
        <w:ind w:left="720"/>
      </w:pPr>
      <w:r w:rsidRPr="00F52810">
        <w:t>Varianta M – středně velká herní zóna (doporučené řešení)</w:t>
      </w:r>
    </w:p>
    <w:p w14:paraId="00416351" w14:textId="77777777" w:rsidR="00F57B38" w:rsidRDefault="00F52810" w:rsidP="0059644D">
      <w:pPr>
        <w:ind w:left="720"/>
      </w:pPr>
      <w:r w:rsidRPr="00F52810">
        <w:t>Celková kapacita: cca 28 herních pozic</w:t>
      </w:r>
    </w:p>
    <w:p w14:paraId="0EF592A3" w14:textId="6197310B" w:rsidR="00F52810" w:rsidRPr="00F756E8" w:rsidRDefault="00F52810" w:rsidP="0059644D">
      <w:pPr>
        <w:pStyle w:val="Nadpis2"/>
        <w:ind w:left="720"/>
      </w:pPr>
      <w:r w:rsidRPr="00F52810">
        <w:rPr>
          <w:rFonts w:ascii="Segoe UI Symbol" w:hAnsi="Segoe UI Symbol" w:cs="Segoe UI Symbol"/>
        </w:rPr>
        <w:t>🖥</w:t>
      </w:r>
      <w:r w:rsidRPr="00F52810">
        <w:t>️ Herní PC zóna</w:t>
      </w:r>
    </w:p>
    <w:p w14:paraId="7E0720DF" w14:textId="77777777" w:rsidR="00F52810" w:rsidRPr="00F52810" w:rsidRDefault="00F52810" w:rsidP="0059644D">
      <w:pPr>
        <w:numPr>
          <w:ilvl w:val="0"/>
          <w:numId w:val="18"/>
        </w:numPr>
        <w:tabs>
          <w:tab w:val="clear" w:pos="720"/>
          <w:tab w:val="num" w:pos="1440"/>
        </w:tabs>
        <w:ind w:left="1440"/>
      </w:pPr>
      <w:r w:rsidRPr="00F52810">
        <w:rPr>
          <w:b/>
          <w:bCs/>
        </w:rPr>
        <w:t>12× herní PC</w:t>
      </w:r>
    </w:p>
    <w:p w14:paraId="72850AE9" w14:textId="77777777" w:rsidR="00F52810" w:rsidRPr="00F52810" w:rsidRDefault="00F52810" w:rsidP="0059644D">
      <w:pPr>
        <w:numPr>
          <w:ilvl w:val="0"/>
          <w:numId w:val="18"/>
        </w:numPr>
        <w:tabs>
          <w:tab w:val="clear" w:pos="720"/>
          <w:tab w:val="num" w:pos="1440"/>
        </w:tabs>
        <w:ind w:left="1440"/>
      </w:pPr>
      <w:r w:rsidRPr="00F52810">
        <w:t>27" monitory a kompletní herní periferie</w:t>
      </w:r>
    </w:p>
    <w:p w14:paraId="75008F3E" w14:textId="77777777" w:rsidR="00F52810" w:rsidRPr="00F52810" w:rsidRDefault="00F52810" w:rsidP="0059644D">
      <w:pPr>
        <w:numPr>
          <w:ilvl w:val="0"/>
          <w:numId w:val="18"/>
        </w:numPr>
        <w:tabs>
          <w:tab w:val="clear" w:pos="720"/>
          <w:tab w:val="num" w:pos="1440"/>
        </w:tabs>
        <w:ind w:left="1440"/>
      </w:pPr>
      <w:proofErr w:type="spellStart"/>
      <w:r w:rsidRPr="00F52810">
        <w:t>Multiplayerové</w:t>
      </w:r>
      <w:proofErr w:type="spellEnd"/>
      <w:r w:rsidRPr="00F52810">
        <w:t xml:space="preserve"> i </w:t>
      </w:r>
      <w:proofErr w:type="spellStart"/>
      <w:r w:rsidRPr="00F52810">
        <w:t>singleplayerové</w:t>
      </w:r>
      <w:proofErr w:type="spellEnd"/>
      <w:r w:rsidRPr="00F52810">
        <w:t xml:space="preserve"> tituly vhodné pro veřejnou akci</w:t>
      </w:r>
    </w:p>
    <w:p w14:paraId="31842E71" w14:textId="77777777" w:rsidR="00F52810" w:rsidRPr="00F52810" w:rsidRDefault="00F52810" w:rsidP="0059644D">
      <w:pPr>
        <w:pStyle w:val="Nadpis2"/>
        <w:ind w:left="720"/>
      </w:pPr>
      <w:r w:rsidRPr="00F52810">
        <w:rPr>
          <w:rFonts w:ascii="Segoe UI Emoji" w:hAnsi="Segoe UI Emoji" w:cs="Segoe UI Emoji"/>
        </w:rPr>
        <w:t>🎮</w:t>
      </w:r>
      <w:r w:rsidRPr="00F52810">
        <w:t xml:space="preserve"> Konzolová zóna</w:t>
      </w:r>
    </w:p>
    <w:p w14:paraId="36F674B3" w14:textId="77777777" w:rsidR="00F52810" w:rsidRPr="00F52810" w:rsidRDefault="00F52810" w:rsidP="0059644D">
      <w:pPr>
        <w:numPr>
          <w:ilvl w:val="0"/>
          <w:numId w:val="19"/>
        </w:numPr>
        <w:tabs>
          <w:tab w:val="clear" w:pos="720"/>
          <w:tab w:val="num" w:pos="1440"/>
        </w:tabs>
        <w:ind w:left="1440"/>
      </w:pPr>
      <w:r w:rsidRPr="00F52810">
        <w:rPr>
          <w:b/>
          <w:bCs/>
        </w:rPr>
        <w:t>4× herní konzole Xbox</w:t>
      </w:r>
      <w:r w:rsidRPr="00F52810">
        <w:t xml:space="preserve"> včetně zobrazovacích zařízení</w:t>
      </w:r>
    </w:p>
    <w:p w14:paraId="27E7D417" w14:textId="77777777" w:rsidR="00F52810" w:rsidRPr="00F52810" w:rsidRDefault="00F52810" w:rsidP="0059644D">
      <w:pPr>
        <w:numPr>
          <w:ilvl w:val="0"/>
          <w:numId w:val="19"/>
        </w:numPr>
        <w:tabs>
          <w:tab w:val="clear" w:pos="720"/>
          <w:tab w:val="num" w:pos="1440"/>
        </w:tabs>
        <w:ind w:left="1440"/>
      </w:pPr>
      <w:r w:rsidRPr="00F52810">
        <w:t>Party a kooperativní hry pro rychlé zapojení návštěvníků</w:t>
      </w:r>
    </w:p>
    <w:p w14:paraId="03C040C3" w14:textId="77777777" w:rsidR="00F52810" w:rsidRPr="00F52810" w:rsidRDefault="00F52810" w:rsidP="0059644D">
      <w:pPr>
        <w:pStyle w:val="Nadpis2"/>
        <w:ind w:left="720"/>
      </w:pPr>
      <w:r w:rsidRPr="00F52810">
        <w:rPr>
          <w:rFonts w:ascii="Segoe UI Symbol" w:hAnsi="Segoe UI Symbol" w:cs="Segoe UI Symbol"/>
        </w:rPr>
        <w:t>🕹</w:t>
      </w:r>
      <w:r w:rsidRPr="00F52810">
        <w:t>️ Retro zóna</w:t>
      </w:r>
    </w:p>
    <w:p w14:paraId="01813A7B" w14:textId="77777777" w:rsidR="00F52810" w:rsidRPr="00F52810" w:rsidRDefault="00F52810" w:rsidP="0059644D">
      <w:pPr>
        <w:numPr>
          <w:ilvl w:val="0"/>
          <w:numId w:val="20"/>
        </w:numPr>
        <w:tabs>
          <w:tab w:val="clear" w:pos="720"/>
          <w:tab w:val="num" w:pos="1440"/>
        </w:tabs>
        <w:ind w:left="1440"/>
      </w:pPr>
      <w:r w:rsidRPr="00F52810">
        <w:rPr>
          <w:b/>
          <w:bCs/>
        </w:rPr>
        <w:t>6× retro herních stanovišť (1990–2000)</w:t>
      </w:r>
    </w:p>
    <w:p w14:paraId="55AD38A7" w14:textId="77777777" w:rsidR="00F52810" w:rsidRPr="00F52810" w:rsidRDefault="00F52810" w:rsidP="0059644D">
      <w:pPr>
        <w:numPr>
          <w:ilvl w:val="0"/>
          <w:numId w:val="20"/>
        </w:numPr>
        <w:tabs>
          <w:tab w:val="clear" w:pos="720"/>
          <w:tab w:val="num" w:pos="1440"/>
        </w:tabs>
        <w:ind w:left="1440"/>
      </w:pPr>
      <w:r w:rsidRPr="00F52810">
        <w:t>Ikonické tituly a autentický herní zážitek</w:t>
      </w:r>
    </w:p>
    <w:p w14:paraId="716352CE" w14:textId="77777777" w:rsidR="00F52810" w:rsidRPr="00F52810" w:rsidRDefault="00F52810" w:rsidP="0059644D">
      <w:pPr>
        <w:numPr>
          <w:ilvl w:val="0"/>
          <w:numId w:val="20"/>
        </w:numPr>
        <w:tabs>
          <w:tab w:val="clear" w:pos="720"/>
          <w:tab w:val="num" w:pos="1440"/>
        </w:tabs>
        <w:ind w:left="1440"/>
      </w:pPr>
      <w:r w:rsidRPr="00F52810">
        <w:t>Výrazný nostalgický prvek atraktivní zejména pro dospělé návštěvníky</w:t>
      </w:r>
    </w:p>
    <w:p w14:paraId="0A6CA2F9" w14:textId="77777777" w:rsidR="00F52810" w:rsidRPr="00F52810" w:rsidRDefault="00F52810" w:rsidP="0059644D">
      <w:pPr>
        <w:pStyle w:val="Nadpis2"/>
        <w:ind w:left="720"/>
      </w:pPr>
      <w:r w:rsidRPr="00F52810">
        <w:rPr>
          <w:rFonts w:ascii="Segoe UI Emoji" w:hAnsi="Segoe UI Emoji" w:cs="Segoe UI Emoji"/>
        </w:rPr>
        <w:t>🥽</w:t>
      </w:r>
      <w:r w:rsidRPr="00F52810">
        <w:t xml:space="preserve"> Virtuální realita (VR)</w:t>
      </w:r>
    </w:p>
    <w:p w14:paraId="04B4E0EF" w14:textId="3C173AAA" w:rsidR="00F52810" w:rsidRPr="00F52810" w:rsidRDefault="00F52810" w:rsidP="0059644D">
      <w:pPr>
        <w:numPr>
          <w:ilvl w:val="0"/>
          <w:numId w:val="21"/>
        </w:numPr>
        <w:tabs>
          <w:tab w:val="clear" w:pos="720"/>
          <w:tab w:val="num" w:pos="1440"/>
        </w:tabs>
        <w:ind w:left="1440"/>
      </w:pPr>
      <w:r w:rsidRPr="00F52810">
        <w:t xml:space="preserve">Virtuální realita založená primárně na technologiích </w:t>
      </w:r>
      <w:r w:rsidRPr="00F52810">
        <w:rPr>
          <w:b/>
          <w:bCs/>
        </w:rPr>
        <w:t xml:space="preserve">Meta </w:t>
      </w:r>
      <w:proofErr w:type="spellStart"/>
      <w:r w:rsidRPr="00F52810">
        <w:rPr>
          <w:b/>
          <w:bCs/>
        </w:rPr>
        <w:t>Quest</w:t>
      </w:r>
      <w:proofErr w:type="spellEnd"/>
      <w:r w:rsidRPr="00F52810">
        <w:rPr>
          <w:b/>
          <w:bCs/>
        </w:rPr>
        <w:t xml:space="preserve"> 3</w:t>
      </w:r>
      <w:r w:rsidRPr="00F52810">
        <w:t xml:space="preserve"> </w:t>
      </w:r>
      <w:r w:rsidR="0015505E">
        <w:t>nebo</w:t>
      </w:r>
      <w:r w:rsidRPr="00F52810">
        <w:t xml:space="preserve"> </w:t>
      </w:r>
      <w:proofErr w:type="spellStart"/>
      <w:r w:rsidRPr="00F52810">
        <w:rPr>
          <w:b/>
          <w:bCs/>
        </w:rPr>
        <w:t>Valve</w:t>
      </w:r>
      <w:proofErr w:type="spellEnd"/>
      <w:r w:rsidRPr="00F52810">
        <w:rPr>
          <w:b/>
          <w:bCs/>
        </w:rPr>
        <w:t xml:space="preserve"> Index</w:t>
      </w:r>
    </w:p>
    <w:p w14:paraId="5F0BF7EE" w14:textId="1AC1FD63" w:rsidR="00452306" w:rsidRDefault="00F52810" w:rsidP="0059644D">
      <w:pPr>
        <w:numPr>
          <w:ilvl w:val="0"/>
          <w:numId w:val="21"/>
        </w:numPr>
        <w:tabs>
          <w:tab w:val="clear" w:pos="720"/>
          <w:tab w:val="num" w:pos="1440"/>
        </w:tabs>
        <w:ind w:left="1440"/>
      </w:pPr>
      <w:r w:rsidRPr="00F52810">
        <w:t>Více VR stanovišť dle prostorových možností</w:t>
      </w:r>
    </w:p>
    <w:p w14:paraId="7B21B8B6" w14:textId="69B1A4CB" w:rsidR="00AD34DB" w:rsidRPr="00F52810" w:rsidRDefault="00452306" w:rsidP="0059644D">
      <w:pPr>
        <w:ind w:left="720"/>
        <w:jc w:val="center"/>
      </w:pPr>
      <w:r w:rsidRPr="00452306">
        <w:rPr>
          <w:noProof/>
        </w:rPr>
        <w:drawing>
          <wp:inline distT="0" distB="0" distL="0" distR="0" wp14:anchorId="71CF8658" wp14:editId="537C2D24">
            <wp:extent cx="5013960" cy="2484484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0636" cy="252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ulkastipem"/>
        <w:tblW w:w="9017" w:type="dxa"/>
        <w:tblInd w:w="720" w:type="dxa"/>
        <w:tblLook w:val="04A0" w:firstRow="1" w:lastRow="0" w:firstColumn="1" w:lastColumn="0" w:noHBand="0" w:noVBand="1"/>
      </w:tblPr>
      <w:tblGrid>
        <w:gridCol w:w="9017"/>
      </w:tblGrid>
      <w:tr w:rsidR="00AD34DB" w14:paraId="2EEE1EC2" w14:textId="77777777" w:rsidTr="005964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7" w:type="dxa"/>
          </w:tcPr>
          <w:p w14:paraId="302FA588" w14:textId="4DF35A3E" w:rsidR="00AD34DB" w:rsidRDefault="00AD34DB" w:rsidP="00AD34DB">
            <w:pPr>
              <w:pStyle w:val="Texttipu"/>
            </w:pPr>
            <w:r w:rsidRPr="00F52810">
              <w:lastRenderedPageBreak/>
              <w:t xml:space="preserve">Realizaci herní zóny – od </w:t>
            </w:r>
            <w:r w:rsidRPr="00F52810">
              <w:rPr>
                <w:b/>
                <w:bCs/>
              </w:rPr>
              <w:t>prvotní přípravy</w:t>
            </w:r>
            <w:r w:rsidRPr="00F52810">
              <w:t xml:space="preserve">, přes </w:t>
            </w:r>
            <w:r w:rsidRPr="00F52810">
              <w:rPr>
                <w:b/>
                <w:bCs/>
              </w:rPr>
              <w:t>samotný provoz</w:t>
            </w:r>
            <w:r w:rsidRPr="00F52810">
              <w:t xml:space="preserve">, až po </w:t>
            </w:r>
            <w:r w:rsidRPr="00F52810">
              <w:rPr>
                <w:b/>
                <w:bCs/>
              </w:rPr>
              <w:t>závěrečný úklid</w:t>
            </w:r>
            <w:r w:rsidRPr="00F52810">
              <w:t xml:space="preserve"> – zajišťuje </w:t>
            </w:r>
            <w:r w:rsidRPr="00F52810">
              <w:rPr>
                <w:b/>
                <w:bCs/>
              </w:rPr>
              <w:t>vyškolená obsluha</w:t>
            </w:r>
            <w:r w:rsidRPr="00F52810">
              <w:t>.</w:t>
            </w:r>
            <w:r>
              <w:t xml:space="preserve"> </w:t>
            </w:r>
            <w:r w:rsidRPr="00F52810">
              <w:t>Personál je schopen:</w:t>
            </w:r>
          </w:p>
        </w:tc>
      </w:tr>
    </w:tbl>
    <w:p w14:paraId="612FA6EB" w14:textId="77777777" w:rsidR="00796111" w:rsidRDefault="00796111" w:rsidP="0059644D">
      <w:pPr>
        <w:pStyle w:val="Seznamsodrkami"/>
        <w:numPr>
          <w:ilvl w:val="0"/>
          <w:numId w:val="0"/>
        </w:numPr>
        <w:ind w:left="1152"/>
      </w:pPr>
    </w:p>
    <w:p w14:paraId="063627F0" w14:textId="4843841A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řešit běžné technické situace přímo na místě,</w:t>
      </w:r>
    </w:p>
    <w:p w14:paraId="66A6E7A5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asistovat návštěvníkům při obsluze zařízení,</w:t>
      </w:r>
    </w:p>
    <w:p w14:paraId="2C118D65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 xml:space="preserve">komunikovat s návštěvníky </w:t>
      </w:r>
      <w:r w:rsidRPr="005E2458">
        <w:t>také v anglickém jazyce</w:t>
      </w:r>
      <w:r w:rsidRPr="00F52810">
        <w:t>.</w:t>
      </w:r>
    </w:p>
    <w:p w14:paraId="10DFC91F" w14:textId="77777777" w:rsidR="00C4163B" w:rsidRDefault="00C4163B" w:rsidP="0059644D">
      <w:pPr>
        <w:ind w:left="720"/>
        <w:rPr>
          <w:rFonts w:ascii="Segoe UI Emoji" w:hAnsi="Segoe UI Emoji" w:cs="Segoe UI Emoji"/>
          <w:b/>
          <w:bCs/>
        </w:rPr>
      </w:pPr>
    </w:p>
    <w:tbl>
      <w:tblPr>
        <w:tblStyle w:val="Tabulkastipem"/>
        <w:tblW w:w="9017" w:type="dxa"/>
        <w:tblInd w:w="720" w:type="dxa"/>
        <w:tblLook w:val="04A0" w:firstRow="1" w:lastRow="0" w:firstColumn="1" w:lastColumn="0" w:noHBand="0" w:noVBand="1"/>
      </w:tblPr>
      <w:tblGrid>
        <w:gridCol w:w="9017"/>
      </w:tblGrid>
      <w:tr w:rsidR="00C4163B" w14:paraId="6C0A07D7" w14:textId="77777777" w:rsidTr="005964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7" w:type="dxa"/>
          </w:tcPr>
          <w:p w14:paraId="7DD98CB2" w14:textId="77777777" w:rsidR="00C4163B" w:rsidRPr="00F52810" w:rsidRDefault="00C4163B" w:rsidP="00C4163B">
            <w:pPr>
              <w:pStyle w:val="Texttipu"/>
            </w:pPr>
            <w:r w:rsidRPr="00F52810">
              <w:t xml:space="preserve">Uvedené ceny jsou orientační a zahrnují </w:t>
            </w:r>
            <w:r w:rsidRPr="00F52810">
              <w:rPr>
                <w:b/>
                <w:bCs/>
              </w:rPr>
              <w:t>kompletní technické a provozní zajištění herní zóny</w:t>
            </w:r>
            <w:r w:rsidRPr="00F52810">
              <w:t xml:space="preserve">, včetně dopravy, instalace, provozu a demontáže. Konečný rozsah a skladba techniky je vždy výsledkem </w:t>
            </w:r>
            <w:r w:rsidRPr="00F52810">
              <w:rPr>
                <w:b/>
                <w:bCs/>
              </w:rPr>
              <w:t>individuální domluvy s pořadatelem</w:t>
            </w:r>
            <w:r w:rsidRPr="00F52810">
              <w:t>.</w:t>
            </w:r>
          </w:p>
          <w:p w14:paraId="12A200EC" w14:textId="04799CFD" w:rsidR="00C4163B" w:rsidRDefault="00C4163B" w:rsidP="00C4163B">
            <w:pPr>
              <w:pStyle w:val="Texttipu"/>
              <w:rPr>
                <w:rFonts w:ascii="Segoe UI Emoji" w:hAnsi="Segoe UI Emoji" w:cs="Segoe UI Emoji"/>
                <w:b/>
                <w:bCs/>
              </w:rPr>
            </w:pPr>
            <w:r w:rsidRPr="00F52810">
              <w:rPr>
                <w:b/>
                <w:bCs/>
              </w:rPr>
              <w:t>Potřebný počet stolů a židlí není zahrnut v kalkulaci této nabídky.</w:t>
            </w:r>
          </w:p>
        </w:tc>
      </w:tr>
    </w:tbl>
    <w:p w14:paraId="53BFF37A" w14:textId="77777777" w:rsidR="00E76271" w:rsidRDefault="00E76271" w:rsidP="0059644D">
      <w:pPr>
        <w:ind w:left="720"/>
        <w:rPr>
          <w:rFonts w:ascii="Segoe UI Emoji" w:hAnsi="Segoe UI Emoji" w:cs="Segoe UI Emoji"/>
          <w:b/>
          <w:bCs/>
        </w:rPr>
      </w:pPr>
    </w:p>
    <w:p w14:paraId="3F8A0D0C" w14:textId="2577CE28" w:rsidR="00F52810" w:rsidRPr="00F52810" w:rsidRDefault="00F52810" w:rsidP="0059644D">
      <w:pPr>
        <w:pStyle w:val="Nadpis2"/>
        <w:ind w:left="720"/>
      </w:pPr>
      <w:r w:rsidRPr="00F52810">
        <w:t>Varianta</w:t>
      </w:r>
      <w:r w:rsidRPr="005E2458">
        <w:rPr>
          <w:lang w:val="en-GB"/>
        </w:rPr>
        <w:t xml:space="preserve"> L</w:t>
      </w:r>
      <w:r w:rsidR="00E76271" w:rsidRPr="005E2458">
        <w:rPr>
          <w:lang w:val="en-GB"/>
        </w:rPr>
        <w:t>arge</w:t>
      </w:r>
      <w:r w:rsidRPr="00F52810">
        <w:t xml:space="preserve"> – </w:t>
      </w:r>
      <w:r w:rsidR="00191D8A">
        <w:t>velká</w:t>
      </w:r>
      <w:r w:rsidRPr="00F52810">
        <w:t xml:space="preserve"> herní zóna</w:t>
      </w:r>
    </w:p>
    <w:p w14:paraId="2E2354EF" w14:textId="77777777" w:rsid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Vysokokapacitní herní zóna jako výrazná součást programu akce</w:t>
      </w:r>
    </w:p>
    <w:p w14:paraId="122EE110" w14:textId="7811CB47" w:rsidR="00893AF9" w:rsidRPr="00F52810" w:rsidRDefault="00621D04" w:rsidP="0059644D">
      <w:pPr>
        <w:pStyle w:val="Seznamsodrkami"/>
        <w:tabs>
          <w:tab w:val="clear" w:pos="360"/>
          <w:tab w:val="num" w:pos="1080"/>
        </w:tabs>
        <w:ind w:left="1152"/>
      </w:pPr>
      <w:r>
        <w:t xml:space="preserve">20 x </w:t>
      </w:r>
      <w:proofErr w:type="spellStart"/>
      <w:r>
        <w:t>Pc</w:t>
      </w:r>
      <w:proofErr w:type="spellEnd"/>
      <w:r>
        <w:t>, 6 x X-Box</w:t>
      </w:r>
      <w:r w:rsidR="0061794D">
        <w:t xml:space="preserve">, 4 x VR, </w:t>
      </w:r>
      <w:r w:rsidR="005A4F81">
        <w:t xml:space="preserve">6 x Retro </w:t>
      </w:r>
      <w:proofErr w:type="spellStart"/>
      <w:r w:rsidR="005A4F81">
        <w:t>Pc</w:t>
      </w:r>
      <w:proofErr w:type="spellEnd"/>
    </w:p>
    <w:p w14:paraId="1C7E2AEB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Určena pro velké prostory a vysokou návštěvnost</w:t>
      </w:r>
    </w:p>
    <w:p w14:paraId="2F4147E6" w14:textId="1C43CE90" w:rsidR="00F52810" w:rsidRPr="00684A37" w:rsidRDefault="00F52810" w:rsidP="0059644D">
      <w:pPr>
        <w:ind w:left="720"/>
        <w:rPr>
          <w:lang w:val="en-GB"/>
        </w:rPr>
      </w:pPr>
      <w:r w:rsidRPr="00F52810">
        <w:rPr>
          <w:b/>
          <w:bCs/>
        </w:rPr>
        <w:t>Cenový rámec:</w:t>
      </w:r>
      <w:r w:rsidRPr="00F52810">
        <w:t xml:space="preserve"> </w:t>
      </w:r>
      <w:r w:rsidRPr="00F52810">
        <w:rPr>
          <w:b/>
          <w:bCs/>
        </w:rPr>
        <w:t>od 10</w:t>
      </w:r>
      <w:r w:rsidR="00304B2C">
        <w:rPr>
          <w:b/>
          <w:bCs/>
        </w:rPr>
        <w:t>6 000</w:t>
      </w:r>
      <w:r w:rsidRPr="00F52810">
        <w:rPr>
          <w:b/>
          <w:bCs/>
        </w:rPr>
        <w:t xml:space="preserve"> Kč</w:t>
      </w:r>
      <w:r w:rsidR="00684A37">
        <w:rPr>
          <w:b/>
          <w:bCs/>
        </w:rPr>
        <w:t xml:space="preserve"> </w:t>
      </w:r>
      <w:r w:rsidR="00421A2F">
        <w:rPr>
          <w:b/>
          <w:bCs/>
          <w:lang w:val="en-GB"/>
        </w:rPr>
        <w:t>(4240 EUR)</w:t>
      </w:r>
    </w:p>
    <w:p w14:paraId="767003D0" w14:textId="09428462" w:rsidR="00F52810" w:rsidRPr="00F52810" w:rsidRDefault="00000000" w:rsidP="0059644D">
      <w:pPr>
        <w:ind w:left="720"/>
      </w:pPr>
      <w:r>
        <w:rPr>
          <w:color w:val="00B0F0"/>
        </w:rPr>
        <w:pict w14:anchorId="7440E694">
          <v:rect id="_x0000_i1025" style="width:451.35pt;height:3pt" o:hralign="center" o:hrstd="t" o:hrnoshade="t" o:hr="t" fillcolor="#6cf" stroked="f"/>
        </w:pict>
      </w:r>
    </w:p>
    <w:p w14:paraId="424F4AC8" w14:textId="5939C4BF" w:rsidR="00F52810" w:rsidRPr="00F52810" w:rsidRDefault="00F52810" w:rsidP="0059644D">
      <w:pPr>
        <w:pStyle w:val="Nadpis2"/>
        <w:ind w:left="720"/>
      </w:pPr>
      <w:r w:rsidRPr="00F52810">
        <w:t>Varianta M</w:t>
      </w:r>
      <w:r w:rsidR="00E76271">
        <w:t>edium</w:t>
      </w:r>
      <w:r w:rsidRPr="00F52810">
        <w:t xml:space="preserve"> – středně velká herní zóna (doporučeno)</w:t>
      </w:r>
    </w:p>
    <w:p w14:paraId="76F4BD2F" w14:textId="77777777" w:rsid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Vyvážené řešení z hlediska prostoru, kapacity a návštěvnického komfortu</w:t>
      </w:r>
    </w:p>
    <w:p w14:paraId="3B1B7A02" w14:textId="295CB06D" w:rsidR="001250BF" w:rsidRPr="00F52810" w:rsidRDefault="001250BF" w:rsidP="0059644D">
      <w:pPr>
        <w:pStyle w:val="Seznamsodrkami"/>
        <w:tabs>
          <w:tab w:val="clear" w:pos="360"/>
          <w:tab w:val="num" w:pos="1080"/>
        </w:tabs>
        <w:ind w:left="1152"/>
      </w:pPr>
      <w:r>
        <w:t>12</w:t>
      </w:r>
      <w:r w:rsidR="008F6782">
        <w:t xml:space="preserve"> x Pc,</w:t>
      </w:r>
      <w:r w:rsidR="002A1CD4">
        <w:t xml:space="preserve">4 x X-Box, </w:t>
      </w:r>
      <w:r w:rsidR="008063B5">
        <w:t xml:space="preserve">2 x VR, 6 x Retro </w:t>
      </w:r>
      <w:proofErr w:type="spellStart"/>
      <w:r w:rsidR="008063B5">
        <w:t>Pc</w:t>
      </w:r>
      <w:proofErr w:type="spellEnd"/>
    </w:p>
    <w:p w14:paraId="260AAECF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Nejčastěji volená varianta pro akce tohoto typu</w:t>
      </w:r>
    </w:p>
    <w:p w14:paraId="02E1030F" w14:textId="6E0DA6CD" w:rsidR="00F52810" w:rsidRPr="00F52810" w:rsidRDefault="00F52810" w:rsidP="0059644D">
      <w:pPr>
        <w:ind w:left="720"/>
      </w:pPr>
      <w:r w:rsidRPr="00F52810">
        <w:rPr>
          <w:b/>
          <w:bCs/>
        </w:rPr>
        <w:t>Cenový rámec:</w:t>
      </w:r>
      <w:r w:rsidRPr="00F52810">
        <w:t xml:space="preserve"> </w:t>
      </w:r>
      <w:r w:rsidRPr="00F52810">
        <w:rPr>
          <w:b/>
          <w:bCs/>
        </w:rPr>
        <w:t>od 72 0</w:t>
      </w:r>
      <w:r w:rsidR="00295CF4">
        <w:rPr>
          <w:b/>
          <w:bCs/>
        </w:rPr>
        <w:t>0</w:t>
      </w:r>
      <w:r w:rsidRPr="00F52810">
        <w:rPr>
          <w:b/>
          <w:bCs/>
        </w:rPr>
        <w:t xml:space="preserve">0 </w:t>
      </w:r>
      <w:r w:rsidRPr="00684A37">
        <w:rPr>
          <w:b/>
          <w:bCs/>
        </w:rPr>
        <w:t>Kč</w:t>
      </w:r>
      <w:r w:rsidR="00E26F14" w:rsidRPr="00684A37">
        <w:rPr>
          <w:b/>
          <w:bCs/>
        </w:rPr>
        <w:t xml:space="preserve"> (</w:t>
      </w:r>
      <w:r w:rsidR="00684A37" w:rsidRPr="00684A37">
        <w:rPr>
          <w:b/>
          <w:bCs/>
        </w:rPr>
        <w:t>2880</w:t>
      </w:r>
      <w:r w:rsidR="00684A37">
        <w:rPr>
          <w:b/>
          <w:bCs/>
        </w:rPr>
        <w:t xml:space="preserve"> EUR</w:t>
      </w:r>
      <w:r w:rsidR="00E26F14" w:rsidRPr="00684A37">
        <w:rPr>
          <w:b/>
          <w:bCs/>
        </w:rPr>
        <w:t>)</w:t>
      </w:r>
    </w:p>
    <w:p w14:paraId="0D3F1159" w14:textId="5E8A7EDF" w:rsidR="00F52810" w:rsidRPr="00F52810" w:rsidRDefault="00000000" w:rsidP="0059644D">
      <w:pPr>
        <w:ind w:left="720"/>
      </w:pPr>
      <w:r>
        <w:pict w14:anchorId="78DAC362">
          <v:rect id="_x0000_i1026" style="width:451.35pt;height:3pt" o:hralign="center" o:hrstd="t" o:hrnoshade="t" o:hr="t" fillcolor="#6cf" stroked="f"/>
        </w:pict>
      </w:r>
    </w:p>
    <w:p w14:paraId="47892DF8" w14:textId="1A06FD27" w:rsidR="00F52810" w:rsidRPr="00F52810" w:rsidRDefault="00F52810" w:rsidP="0059644D">
      <w:pPr>
        <w:pStyle w:val="Nadpis2"/>
        <w:ind w:left="720"/>
      </w:pPr>
      <w:r w:rsidRPr="00F52810">
        <w:t xml:space="preserve">Varianta </w:t>
      </w:r>
      <w:r w:rsidRPr="005E2458">
        <w:rPr>
          <w:lang w:val="en-GB"/>
        </w:rPr>
        <w:t>S</w:t>
      </w:r>
      <w:r w:rsidR="00E76271" w:rsidRPr="005E2458">
        <w:rPr>
          <w:lang w:val="en-GB"/>
        </w:rPr>
        <w:t>mal</w:t>
      </w:r>
      <w:r w:rsidRPr="00F52810">
        <w:t xml:space="preserve"> – </w:t>
      </w:r>
      <w:r w:rsidR="00191D8A">
        <w:t>malá</w:t>
      </w:r>
      <w:r w:rsidRPr="00F52810">
        <w:t xml:space="preserve"> herní zóna</w:t>
      </w:r>
    </w:p>
    <w:p w14:paraId="74B55B1F" w14:textId="77777777" w:rsid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Základní herní zóna vhodná jako doplňkový program</w:t>
      </w:r>
    </w:p>
    <w:p w14:paraId="4FDBC486" w14:textId="405BD612" w:rsidR="005A4F81" w:rsidRPr="00F52810" w:rsidRDefault="005A4F81" w:rsidP="0059644D">
      <w:pPr>
        <w:pStyle w:val="Seznamsodrkami"/>
        <w:tabs>
          <w:tab w:val="clear" w:pos="360"/>
          <w:tab w:val="num" w:pos="1080"/>
        </w:tabs>
        <w:ind w:left="1152"/>
      </w:pPr>
      <w:r>
        <w:t xml:space="preserve">10 x </w:t>
      </w:r>
      <w:proofErr w:type="spellStart"/>
      <w:r>
        <w:t>Pc</w:t>
      </w:r>
      <w:proofErr w:type="spellEnd"/>
      <w:r>
        <w:t xml:space="preserve">, </w:t>
      </w:r>
      <w:r w:rsidR="001250BF">
        <w:t>3 x X-Box</w:t>
      </w:r>
    </w:p>
    <w:p w14:paraId="6C75B596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Alternativa pro omezené prostorové možnosti</w:t>
      </w:r>
    </w:p>
    <w:p w14:paraId="7AC4291C" w14:textId="725B4AD0" w:rsidR="00F52810" w:rsidRPr="00F52810" w:rsidRDefault="00F52810" w:rsidP="0059644D">
      <w:pPr>
        <w:ind w:left="720"/>
      </w:pPr>
      <w:r w:rsidRPr="00F52810">
        <w:rPr>
          <w:b/>
          <w:bCs/>
        </w:rPr>
        <w:t>Cenový rámec:</w:t>
      </w:r>
      <w:r w:rsidRPr="00F52810">
        <w:t xml:space="preserve"> </w:t>
      </w:r>
      <w:r w:rsidRPr="00F52810">
        <w:rPr>
          <w:b/>
          <w:bCs/>
        </w:rPr>
        <w:t xml:space="preserve">od </w:t>
      </w:r>
      <w:r w:rsidR="00295CF4">
        <w:rPr>
          <w:b/>
          <w:bCs/>
        </w:rPr>
        <w:t>40 000</w:t>
      </w:r>
      <w:r w:rsidRPr="00F52810">
        <w:rPr>
          <w:b/>
          <w:bCs/>
        </w:rPr>
        <w:t xml:space="preserve"> Kč</w:t>
      </w:r>
      <w:r w:rsidR="00421A2F">
        <w:rPr>
          <w:b/>
          <w:bCs/>
        </w:rPr>
        <w:t xml:space="preserve"> (1600 EUR)</w:t>
      </w:r>
    </w:p>
    <w:p w14:paraId="430AAFD0" w14:textId="77777777" w:rsidR="00D575E4" w:rsidRDefault="00D575E4" w:rsidP="0059644D">
      <w:pPr>
        <w:ind w:left="720"/>
        <w:rPr>
          <w:rFonts w:ascii="Segoe UI Emoji" w:hAnsi="Segoe UI Emoji" w:cs="Segoe UI Emoji"/>
          <w:b/>
          <w:bCs/>
        </w:rPr>
      </w:pPr>
    </w:p>
    <w:p w14:paraId="17B3F885" w14:textId="2D33AF13" w:rsidR="00D575E4" w:rsidRDefault="00D575E4" w:rsidP="0059644D">
      <w:pPr>
        <w:ind w:left="720"/>
        <w:rPr>
          <w:rFonts w:ascii="Segoe UI Emoji" w:hAnsi="Segoe UI Emoji" w:cs="Segoe UI Emoji"/>
          <w:b/>
          <w:bCs/>
        </w:rPr>
      </w:pPr>
    </w:p>
    <w:p w14:paraId="50D88C57" w14:textId="77777777" w:rsidR="00D575E4" w:rsidRDefault="00D575E4" w:rsidP="0059644D">
      <w:pPr>
        <w:ind w:left="720"/>
        <w:rPr>
          <w:rFonts w:ascii="Segoe UI Emoji" w:hAnsi="Segoe UI Emoji" w:cs="Segoe UI Emoji"/>
          <w:b/>
          <w:bCs/>
        </w:rPr>
      </w:pPr>
    </w:p>
    <w:p w14:paraId="18430DF8" w14:textId="77777777" w:rsidR="00D575E4" w:rsidRDefault="00D575E4" w:rsidP="0059644D">
      <w:pPr>
        <w:ind w:left="720"/>
        <w:rPr>
          <w:rFonts w:ascii="Segoe UI Emoji" w:hAnsi="Segoe UI Emoji" w:cs="Segoe UI Emoji"/>
          <w:b/>
          <w:bCs/>
        </w:rPr>
      </w:pPr>
    </w:p>
    <w:p w14:paraId="0E28CF1B" w14:textId="77777777" w:rsidR="00E34498" w:rsidRDefault="00E34498" w:rsidP="0059644D">
      <w:pPr>
        <w:ind w:left="720"/>
        <w:rPr>
          <w:rFonts w:ascii="Segoe UI Emoji" w:hAnsi="Segoe UI Emoji" w:cs="Segoe UI Emoji"/>
          <w:b/>
          <w:bCs/>
        </w:rPr>
      </w:pPr>
    </w:p>
    <w:p w14:paraId="1F448B16" w14:textId="77777777" w:rsidR="00E34498" w:rsidRDefault="00E34498" w:rsidP="0059644D">
      <w:pPr>
        <w:ind w:left="720"/>
        <w:rPr>
          <w:rFonts w:ascii="Segoe UI Emoji" w:hAnsi="Segoe UI Emoji" w:cs="Segoe UI Emoji"/>
          <w:b/>
          <w:bCs/>
        </w:rPr>
      </w:pPr>
    </w:p>
    <w:p w14:paraId="61C07F23" w14:textId="340DFA36" w:rsidR="00F52810" w:rsidRPr="00F52810" w:rsidRDefault="00F52810" w:rsidP="0059644D">
      <w:pPr>
        <w:pStyle w:val="Nadpis2"/>
        <w:ind w:left="720"/>
      </w:pPr>
      <w:r w:rsidRPr="00F52810">
        <w:rPr>
          <w:rFonts w:ascii="Segoe UI Emoji" w:hAnsi="Segoe UI Emoji" w:cs="Segoe UI Emoji"/>
        </w:rPr>
        <w:lastRenderedPageBreak/>
        <w:t>🔌</w:t>
      </w:r>
      <w:r w:rsidRPr="00F52810">
        <w:t xml:space="preserve"> Elektrická energie (varianta M</w:t>
      </w:r>
      <w:r w:rsidR="00D42731">
        <w:t>edium</w:t>
      </w:r>
      <w:r w:rsidRPr="00F52810">
        <w:t>)</w:t>
      </w:r>
    </w:p>
    <w:p w14:paraId="30DA4E96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4× samostatný přívod 230 V / 16 A</w:t>
      </w:r>
    </w:p>
    <w:p w14:paraId="4205A769" w14:textId="77777777" w:rsid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Jištěné okruhy určené výhradně pro herní zónu</w:t>
      </w:r>
    </w:p>
    <w:p w14:paraId="048C3041" w14:textId="77777777" w:rsidR="00F92A7D" w:rsidRPr="00F52810" w:rsidRDefault="00F92A7D" w:rsidP="0059644D">
      <w:pPr>
        <w:pStyle w:val="Seznamsodrkami"/>
        <w:numPr>
          <w:ilvl w:val="0"/>
          <w:numId w:val="0"/>
        </w:numPr>
        <w:ind w:left="1152"/>
      </w:pPr>
    </w:p>
    <w:p w14:paraId="6DF43598" w14:textId="54BA2799" w:rsidR="00F52810" w:rsidRPr="00F52810" w:rsidRDefault="00F52810" w:rsidP="0059644D">
      <w:pPr>
        <w:ind w:left="720"/>
      </w:pPr>
      <w:r w:rsidRPr="00F52810">
        <w:rPr>
          <w:b/>
          <w:bCs/>
        </w:rPr>
        <w:t>Celkový dostupný příkon:</w:t>
      </w:r>
      <w:r w:rsidRPr="00F52810">
        <w:br/>
        <w:t xml:space="preserve">230 V × 16 A = </w:t>
      </w:r>
      <w:r w:rsidRPr="00F52810">
        <w:rPr>
          <w:b/>
          <w:bCs/>
        </w:rPr>
        <w:t>3 680 W</w:t>
      </w:r>
      <w:r w:rsidRPr="00F52810">
        <w:t xml:space="preserve"> na jeden okruh</w:t>
      </w:r>
      <w:r w:rsidRPr="00F52810">
        <w:br/>
      </w:r>
      <w:r w:rsidR="00C04EF8">
        <w:t xml:space="preserve">3 </w:t>
      </w:r>
      <w:r w:rsidRPr="00F52810">
        <w:t xml:space="preserve">× okruh = </w:t>
      </w:r>
      <w:r w:rsidRPr="00F52810">
        <w:rPr>
          <w:b/>
          <w:bCs/>
        </w:rPr>
        <w:t>1</w:t>
      </w:r>
      <w:r w:rsidR="00214904">
        <w:rPr>
          <w:b/>
          <w:bCs/>
        </w:rPr>
        <w:t>1040</w:t>
      </w:r>
      <w:r w:rsidRPr="00F52810">
        <w:rPr>
          <w:b/>
          <w:bCs/>
        </w:rPr>
        <w:t xml:space="preserve"> W</w:t>
      </w:r>
      <w:r w:rsidRPr="00F52810">
        <w:br/>
      </w:r>
      <w:r w:rsidRPr="00F52810">
        <w:rPr>
          <w:rFonts w:ascii="Segoe UI Symbol" w:hAnsi="Segoe UI Symbol" w:cs="Segoe UI Symbol"/>
        </w:rPr>
        <w:t>➡</w:t>
      </w:r>
      <w:r w:rsidRPr="00F52810">
        <w:t xml:space="preserve">️ cca </w:t>
      </w:r>
      <w:r w:rsidRPr="00F52810">
        <w:rPr>
          <w:b/>
          <w:bCs/>
        </w:rPr>
        <w:t>1</w:t>
      </w:r>
      <w:r w:rsidR="00214904">
        <w:rPr>
          <w:b/>
          <w:bCs/>
        </w:rPr>
        <w:t>1</w:t>
      </w:r>
      <w:r w:rsidRPr="00F52810">
        <w:rPr>
          <w:b/>
          <w:bCs/>
        </w:rPr>
        <w:t xml:space="preserve"> kW </w:t>
      </w:r>
      <w:r w:rsidRPr="002C7425">
        <w:t>celkového příkonu</w:t>
      </w:r>
    </w:p>
    <w:p w14:paraId="4CB8E8E0" w14:textId="77777777" w:rsidR="00F52810" w:rsidRPr="00F52810" w:rsidRDefault="00F52810" w:rsidP="0059644D">
      <w:pPr>
        <w:ind w:left="720"/>
      </w:pPr>
      <w:r w:rsidRPr="00F52810">
        <w:t>Tento výkon pokrývá provoz herních PC, konzolí, zobrazovacích zařízení, VR techniky a související infrastruktury s provozní rezervou.</w:t>
      </w:r>
    </w:p>
    <w:p w14:paraId="6CCABF80" w14:textId="37D44831" w:rsidR="00F52810" w:rsidRPr="00F52810" w:rsidRDefault="00000000" w:rsidP="0059644D">
      <w:pPr>
        <w:ind w:left="720"/>
      </w:pPr>
      <w:r>
        <w:pict w14:anchorId="45C75F3F">
          <v:rect id="_x0000_i1027" style="width:451.35pt;height:3pt" o:hralign="center" o:hrstd="t" o:hrnoshade="t" o:hr="t" fillcolor="#6cf" stroked="f"/>
        </w:pict>
      </w:r>
    </w:p>
    <w:p w14:paraId="39218172" w14:textId="77777777" w:rsidR="00F52810" w:rsidRPr="00F52810" w:rsidRDefault="00F52810" w:rsidP="0059644D">
      <w:pPr>
        <w:pStyle w:val="Nadpis2"/>
        <w:ind w:left="720"/>
      </w:pPr>
      <w:r w:rsidRPr="00F52810">
        <w:rPr>
          <w:rFonts w:ascii="Segoe UI Emoji" w:hAnsi="Segoe UI Emoji" w:cs="Segoe UI Emoji"/>
        </w:rPr>
        <w:t>🌐</w:t>
      </w:r>
      <w:r w:rsidRPr="00F52810">
        <w:t xml:space="preserve"> Internetové připojení</w:t>
      </w:r>
    </w:p>
    <w:p w14:paraId="556FB446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Stabilní pevné internetové připojení</w:t>
      </w:r>
    </w:p>
    <w:p w14:paraId="3963D4AC" w14:textId="4F0A956E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Doporučená minimální kapacita:</w:t>
      </w:r>
      <w:r w:rsidRPr="00F52810">
        <w:br/>
      </w:r>
      <w:r w:rsidRPr="00F52810">
        <w:rPr>
          <w:b/>
          <w:bCs/>
        </w:rPr>
        <w:t xml:space="preserve">min. 200 Mb/s </w:t>
      </w:r>
      <w:proofErr w:type="spellStart"/>
      <w:r w:rsidRPr="00F52810">
        <w:rPr>
          <w:b/>
          <w:bCs/>
        </w:rPr>
        <w:t>download</w:t>
      </w:r>
      <w:proofErr w:type="spellEnd"/>
      <w:r w:rsidRPr="00F52810">
        <w:rPr>
          <w:b/>
          <w:bCs/>
        </w:rPr>
        <w:t xml:space="preserve"> / </w:t>
      </w:r>
      <w:r w:rsidR="00214904">
        <w:rPr>
          <w:b/>
          <w:bCs/>
        </w:rPr>
        <w:t>50</w:t>
      </w:r>
      <w:r w:rsidRPr="00F52810">
        <w:rPr>
          <w:b/>
          <w:bCs/>
        </w:rPr>
        <w:t xml:space="preserve"> Mb/s upload</w:t>
      </w:r>
    </w:p>
    <w:p w14:paraId="45E28BE6" w14:textId="77777777" w:rsidR="00F52810" w:rsidRP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Nízká latence, bez výrazných výpadků</w:t>
      </w:r>
    </w:p>
    <w:p w14:paraId="1F1DBFFD" w14:textId="77777777" w:rsidR="00F52810" w:rsidRDefault="00F52810" w:rsidP="0059644D">
      <w:pPr>
        <w:pStyle w:val="Seznamsodrkami"/>
        <w:tabs>
          <w:tab w:val="clear" w:pos="360"/>
          <w:tab w:val="num" w:pos="1080"/>
        </w:tabs>
        <w:ind w:left="1152"/>
      </w:pPr>
      <w:r w:rsidRPr="00F52810">
        <w:t>Možnost kabelového připojení (LAN) v prostoru herní zóny</w:t>
      </w:r>
    </w:p>
    <w:p w14:paraId="59E52F4D" w14:textId="77777777" w:rsidR="00AE2C7A" w:rsidRPr="00F52810" w:rsidRDefault="00AE2C7A" w:rsidP="0059644D">
      <w:pPr>
        <w:ind w:left="720"/>
      </w:pPr>
    </w:p>
    <w:p w14:paraId="535B00AF" w14:textId="366EEDAE" w:rsidR="00F52810" w:rsidRDefault="00EA3E72" w:rsidP="00174B33">
      <w:pPr>
        <w:pStyle w:val="Texttipu"/>
        <w:ind w:left="0"/>
        <w:jc w:val="center"/>
      </w:pPr>
      <w:r w:rsidRPr="003B7CCB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58A0EDB2" wp14:editId="3554DF05">
            <wp:extent cx="5720443" cy="3247097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7483" cy="32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2058" w14:textId="77777777" w:rsidR="00B10481" w:rsidRDefault="00B10481" w:rsidP="0059644D">
      <w:pPr>
        <w:pStyle w:val="Texttipu"/>
        <w:jc w:val="center"/>
      </w:pPr>
    </w:p>
    <w:p w14:paraId="3790452F" w14:textId="77777777" w:rsidR="00B10481" w:rsidRDefault="00B10481" w:rsidP="0059644D">
      <w:pPr>
        <w:pStyle w:val="Texttipu"/>
        <w:jc w:val="center"/>
      </w:pPr>
    </w:p>
    <w:p w14:paraId="01E0B60C" w14:textId="77777777" w:rsidR="00B10481" w:rsidRDefault="00B10481" w:rsidP="0059644D">
      <w:pPr>
        <w:pStyle w:val="Texttipu"/>
        <w:jc w:val="center"/>
      </w:pPr>
    </w:p>
    <w:p w14:paraId="7425E6CF" w14:textId="77777777" w:rsidR="002D29E7" w:rsidRDefault="002D29E7" w:rsidP="0059644D">
      <w:pPr>
        <w:pStyle w:val="Texttipu"/>
        <w:jc w:val="center"/>
      </w:pPr>
    </w:p>
    <w:p w14:paraId="471782CE" w14:textId="77777777" w:rsidR="002D29E7" w:rsidRPr="00F52810" w:rsidRDefault="002D29E7" w:rsidP="0059644D">
      <w:pPr>
        <w:pStyle w:val="Texttipu"/>
        <w:jc w:val="center"/>
      </w:pPr>
    </w:p>
    <w:tbl>
      <w:tblPr>
        <w:tblStyle w:val="Tabulkastipem"/>
        <w:tblW w:w="9017" w:type="dxa"/>
        <w:tblInd w:w="720" w:type="dxa"/>
        <w:tblLook w:val="04A0" w:firstRow="1" w:lastRow="0" w:firstColumn="1" w:lastColumn="0" w:noHBand="0" w:noVBand="1"/>
      </w:tblPr>
      <w:tblGrid>
        <w:gridCol w:w="9017"/>
      </w:tblGrid>
      <w:tr w:rsidR="00D5505F" w14:paraId="69EBB387" w14:textId="77777777" w:rsidTr="005964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7" w:type="dxa"/>
          </w:tcPr>
          <w:p w14:paraId="02B1613B" w14:textId="4E6FF0E1" w:rsidR="00D5505F" w:rsidRPr="00D5505F" w:rsidRDefault="00D5505F" w:rsidP="00D5505F">
            <w:pPr>
              <w:pStyle w:val="Texttipu"/>
            </w:pPr>
            <w:r w:rsidRPr="00F52810">
              <w:lastRenderedPageBreak/>
              <w:t xml:space="preserve">Domníváme se, že realizace herní zóny v podání </w:t>
            </w:r>
            <w:r w:rsidRPr="00F52810">
              <w:rPr>
                <w:b/>
                <w:bCs/>
              </w:rPr>
              <w:t>CZLAN z. s.</w:t>
            </w:r>
            <w:r w:rsidRPr="00F52810">
              <w:t xml:space="preserve"> může být pro Vámi pořádaný festival přínosem nejen jako </w:t>
            </w:r>
            <w:r w:rsidRPr="00F52810">
              <w:rPr>
                <w:b/>
                <w:bCs/>
              </w:rPr>
              <w:t>atraktivní rozšíření programové nabídky</w:t>
            </w:r>
            <w:r w:rsidRPr="00F52810">
              <w:t xml:space="preserve">, ale také jako </w:t>
            </w:r>
            <w:r w:rsidRPr="00F52810">
              <w:rPr>
                <w:b/>
                <w:bCs/>
              </w:rPr>
              <w:t>spolehlivé a profesionální technické řešení</w:t>
            </w:r>
            <w:r w:rsidRPr="00F52810">
              <w:t>.</w:t>
            </w:r>
          </w:p>
        </w:tc>
      </w:tr>
    </w:tbl>
    <w:p w14:paraId="6536271E" w14:textId="0E335271" w:rsidR="00F52810" w:rsidRPr="00F52810" w:rsidRDefault="00F52810" w:rsidP="0059644D">
      <w:pPr>
        <w:ind w:left="720"/>
        <w:rPr>
          <w:b/>
          <w:bCs/>
        </w:rPr>
      </w:pPr>
    </w:p>
    <w:p w14:paraId="120BD659" w14:textId="77777777" w:rsidR="00F52810" w:rsidRPr="00F52810" w:rsidRDefault="00F52810" w:rsidP="0059644D">
      <w:pPr>
        <w:ind w:left="720"/>
      </w:pPr>
      <w:r w:rsidRPr="00F52810">
        <w:t xml:space="preserve">Navazujeme na zkušenosti z celé řady předchozích projektů, včetně </w:t>
      </w:r>
      <w:r w:rsidRPr="002D29E7">
        <w:t>realizací na výstavišti v Letňanech, kde</w:t>
      </w:r>
      <w:r w:rsidRPr="00F52810">
        <w:t xml:space="preserve"> jsme se podíleli na organizaci akcí a detailně se seznámili s provozním i technickým fungováním areálu a spoluprací s místní technickou správou.</w:t>
      </w:r>
    </w:p>
    <w:p w14:paraId="6B2AD1FF" w14:textId="77777777" w:rsidR="00F52810" w:rsidRPr="00F52810" w:rsidRDefault="00F52810" w:rsidP="0059644D">
      <w:pPr>
        <w:ind w:left="720"/>
      </w:pPr>
      <w:r w:rsidRPr="00F52810">
        <w:t xml:space="preserve">Vedle samotného programu nabízíme </w:t>
      </w:r>
      <w:r w:rsidRPr="002D29E7">
        <w:t>také zajištění technického a organizačního zázemí, vč</w:t>
      </w:r>
      <w:r w:rsidRPr="00F52810">
        <w:t>etně přípravy a realizace síťové infrastruktury, technické podpory a IT zajištění přímo v místě konání. Vycházíme vždy z předem stanovených požadavků a důsledného plánování s dostatečným časovým předstihem, aby bylo možné plynule navázat na stávající technické vybavení areálu a citlivě jej doplnit dle potřeb jednotlivých zón.</w:t>
      </w:r>
    </w:p>
    <w:p w14:paraId="07FE6ADF" w14:textId="73695ADC" w:rsidR="00F52810" w:rsidRDefault="00442C6C" w:rsidP="0059644D">
      <w:pPr>
        <w:ind w:left="720"/>
        <w:jc w:val="center"/>
      </w:pPr>
      <w:r w:rsidRPr="00442C6C">
        <w:rPr>
          <w:noProof/>
        </w:rPr>
        <w:drawing>
          <wp:inline distT="0" distB="0" distL="0" distR="0" wp14:anchorId="2BCFAB8D" wp14:editId="682541D9">
            <wp:extent cx="4472940" cy="3629587"/>
            <wp:effectExtent l="0" t="0" r="3810" b="9525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333" cy="36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ulkastipem"/>
        <w:tblW w:w="9017" w:type="dxa"/>
        <w:tblInd w:w="720" w:type="dxa"/>
        <w:tblLook w:val="04A0" w:firstRow="1" w:lastRow="0" w:firstColumn="1" w:lastColumn="0" w:noHBand="0" w:noVBand="1"/>
      </w:tblPr>
      <w:tblGrid>
        <w:gridCol w:w="9017"/>
      </w:tblGrid>
      <w:tr w:rsidR="00A63A78" w14:paraId="16B0D5B4" w14:textId="77777777" w:rsidTr="005964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7" w:type="dxa"/>
          </w:tcPr>
          <w:p w14:paraId="33A3318E" w14:textId="42B443ED" w:rsidR="00A63A78" w:rsidRDefault="001F18CC" w:rsidP="001F18CC">
            <w:pPr>
              <w:pStyle w:val="Texttipu"/>
            </w:pPr>
            <w:r w:rsidRPr="00A63A78">
              <w:t xml:space="preserve">Věříme, že předložená nabídka představuje smysluplné a atraktivní rozšíření programové nabídky festivalu </w:t>
            </w:r>
            <w:proofErr w:type="spellStart"/>
            <w:r w:rsidRPr="00A63A78">
              <w:t>For</w:t>
            </w:r>
            <w:proofErr w:type="spellEnd"/>
            <w:r w:rsidRPr="00A63A78">
              <w:t xml:space="preserve"> </w:t>
            </w:r>
            <w:proofErr w:type="spellStart"/>
            <w:r w:rsidRPr="00A63A78">
              <w:t>The</w:t>
            </w:r>
            <w:proofErr w:type="spellEnd"/>
            <w:r w:rsidRPr="00A63A78">
              <w:t xml:space="preserve"> Love </w:t>
            </w:r>
            <w:proofErr w:type="spellStart"/>
            <w:r w:rsidRPr="00A63A78">
              <w:t>Of</w:t>
            </w:r>
            <w:proofErr w:type="spellEnd"/>
            <w:r w:rsidRPr="00A63A78">
              <w:t xml:space="preserve"> Fantasy Prague 2026 a že herní zóna CZLAN může přispět k celkovému zážitku návštěvníků i pozitivnímu vnímání celé akce.</w:t>
            </w:r>
          </w:p>
        </w:tc>
      </w:tr>
    </w:tbl>
    <w:p w14:paraId="5FB517F7" w14:textId="77777777" w:rsidR="00A63A78" w:rsidRDefault="00A63A78" w:rsidP="0059644D">
      <w:pPr>
        <w:ind w:left="720"/>
        <w:jc w:val="center"/>
      </w:pPr>
    </w:p>
    <w:p w14:paraId="4857D2E7" w14:textId="77777777" w:rsidR="00A63A78" w:rsidRPr="00A63A78" w:rsidRDefault="00A63A78" w:rsidP="0059644D">
      <w:pPr>
        <w:ind w:left="720"/>
      </w:pPr>
      <w:r w:rsidRPr="00A63A78">
        <w:t>Rádi s Vámi projdeme detaily návrhu, upravíme rozsah herní zóny dle konkrétních prostorových a provozních možností a připravíme finální řešení přesně podle Vašich představ. Těšíme se na případnou spolupráci a věříme, že společně vytvoříme projekt, který bude pro návštěvníky přirozenou a oblíbenou součástí festivalu.</w:t>
      </w:r>
    </w:p>
    <w:p w14:paraId="08403395" w14:textId="0300AF08" w:rsidR="00A4542B" w:rsidRDefault="0045404E" w:rsidP="0059644D">
      <w:pPr>
        <w:ind w:left="720"/>
      </w:pPr>
      <w:r>
        <w:t xml:space="preserve">Za </w:t>
      </w:r>
      <w:r w:rsidR="00BE5ED1">
        <w:t xml:space="preserve">celý organizační tým </w:t>
      </w:r>
      <w:r w:rsidR="00A63A78" w:rsidRPr="00A63A78">
        <w:t xml:space="preserve">CZLAN </w:t>
      </w:r>
      <w:proofErr w:type="spellStart"/>
      <w:r w:rsidR="00A63A78" w:rsidRPr="00A63A78">
        <w:t>z.s</w:t>
      </w:r>
      <w:proofErr w:type="spellEnd"/>
      <w:r w:rsidR="00A63A78" w:rsidRPr="00A63A78">
        <w:t>.</w:t>
      </w:r>
      <w:r w:rsidR="00BE5ED1">
        <w:br/>
        <w:t>Tomáš Toman</w:t>
      </w:r>
      <w:r w:rsidR="00B369FE">
        <w:t xml:space="preserve"> </w:t>
      </w:r>
      <w:r w:rsidR="00A4542B">
        <w:br/>
      </w:r>
      <w:hyperlink r:id="rId15" w:history="1">
        <w:r w:rsidR="00A4542B" w:rsidRPr="00D877AA">
          <w:rPr>
            <w:rStyle w:val="Hypertextovodkaz"/>
          </w:rPr>
          <w:t>toman@czlan.cz</w:t>
        </w:r>
      </w:hyperlink>
      <w:r w:rsidR="00A4542B">
        <w:t xml:space="preserve">, </w:t>
      </w:r>
      <w:hyperlink r:id="rId16" w:history="1">
        <w:r w:rsidR="00A4542B" w:rsidRPr="00D877AA">
          <w:rPr>
            <w:rStyle w:val="Hypertextovodkaz"/>
          </w:rPr>
          <w:t>info@czlan.cz</w:t>
        </w:r>
      </w:hyperlink>
    </w:p>
    <w:p w14:paraId="01AF43A7" w14:textId="681681CF" w:rsidR="00A63A78" w:rsidRPr="00F52810" w:rsidRDefault="00D92799" w:rsidP="00214904">
      <w:pPr>
        <w:ind w:left="720"/>
      </w:pPr>
      <w:r>
        <w:t>Telefon +420 737 938 909</w:t>
      </w:r>
      <w:r w:rsidR="00A4542B">
        <w:br/>
      </w:r>
    </w:p>
    <w:sectPr w:rsidR="00A63A78" w:rsidRPr="00F52810" w:rsidSect="00DC285B">
      <w:headerReference w:type="default" r:id="rId17"/>
      <w:footerReference w:type="default" r:id="rId18"/>
      <w:pgSz w:w="11907" w:h="16839" w:code="9"/>
      <w:pgMar w:top="1440" w:right="1440" w:bottom="1440" w:left="1440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E68A4" w14:textId="77777777" w:rsidR="00ED6B08" w:rsidRDefault="00ED6B08">
      <w:pPr>
        <w:spacing w:after="0" w:line="240" w:lineRule="auto"/>
      </w:pPr>
      <w:r>
        <w:separator/>
      </w:r>
    </w:p>
  </w:endnote>
  <w:endnote w:type="continuationSeparator" w:id="0">
    <w:p w14:paraId="3212C88D" w14:textId="77777777" w:rsidR="00ED6B08" w:rsidRDefault="00ED6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DCA62" w14:textId="7EB95290" w:rsidR="00360624" w:rsidRDefault="00FE500F">
    <w:pPr>
      <w:pStyle w:val="Zpat"/>
    </w:pPr>
    <w:r>
      <w:drawing>
        <wp:inline distT="0" distB="0" distL="0" distR="0" wp14:anchorId="159B18E3" wp14:editId="1EBF4F43">
          <wp:extent cx="815340" cy="248619"/>
          <wp:effectExtent l="0" t="0" r="3810" b="0"/>
          <wp:docPr id="61" name="Obrázek 6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56628" cy="26120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4A9C7" w14:textId="77777777" w:rsidR="00ED6B08" w:rsidRDefault="00ED6B08">
      <w:pPr>
        <w:spacing w:after="0" w:line="240" w:lineRule="auto"/>
      </w:pPr>
      <w:r>
        <w:separator/>
      </w:r>
    </w:p>
  </w:footnote>
  <w:footnote w:type="continuationSeparator" w:id="0">
    <w:p w14:paraId="60CBE980" w14:textId="77777777" w:rsidR="00ED6B08" w:rsidRDefault="00ED6B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6B442" w14:textId="0F110503" w:rsidR="00A415F5" w:rsidRDefault="00A415F5" w:rsidP="00095156">
    <w:pPr>
      <w:pStyle w:val="Zhlav"/>
    </w:pPr>
    <w:r>
      <w:rPr>
        <w:caps/>
        <w:noProof/>
        <w:color w:val="808080" w:themeColor="background1" w:themeShade="80"/>
        <w:sz w:val="20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A69F1A5" wp14:editId="1AFA097A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Skupina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Skupina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Obdélník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Obdélník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Obdélník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ové pole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70B4E" w14:textId="77777777" w:rsidR="00A415F5" w:rsidRDefault="00A415F5">
                            <w:pPr>
                              <w:pStyle w:val="Zhlav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A69F1A5" id="Skupina 167" o:spid="_x0000_s1026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">
              <v:group id="Skupina 168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Obdélník 169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Obdélník 12" o:spid="_x0000_s1029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Obdélník 171" o:spid="_x0000_s1030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ové pole 172" o:spid="_x0000_s1031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7BF70B4E" w14:textId="77777777" w:rsidR="00A415F5" w:rsidRDefault="00A415F5">
                      <w:pPr>
                        <w:pStyle w:val="Zhlav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7E04C5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AF3412"/>
    <w:multiLevelType w:val="multilevel"/>
    <w:tmpl w:val="C6FC4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3825B7"/>
    <w:multiLevelType w:val="multilevel"/>
    <w:tmpl w:val="21A89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6D7CE0"/>
    <w:multiLevelType w:val="multilevel"/>
    <w:tmpl w:val="E04E9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2B7212"/>
    <w:multiLevelType w:val="multilevel"/>
    <w:tmpl w:val="F76ED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FB0CCD"/>
    <w:multiLevelType w:val="multilevel"/>
    <w:tmpl w:val="B2805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2F1A71"/>
    <w:multiLevelType w:val="multilevel"/>
    <w:tmpl w:val="4EBCF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E65E60"/>
    <w:multiLevelType w:val="multilevel"/>
    <w:tmpl w:val="8F703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A941C5"/>
    <w:multiLevelType w:val="multilevel"/>
    <w:tmpl w:val="AFFE2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594CBC"/>
    <w:multiLevelType w:val="multilevel"/>
    <w:tmpl w:val="3EEAE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B62BCC"/>
    <w:multiLevelType w:val="multilevel"/>
    <w:tmpl w:val="C310C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BC2971"/>
    <w:multiLevelType w:val="multilevel"/>
    <w:tmpl w:val="2AAA3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2E240C"/>
    <w:multiLevelType w:val="multilevel"/>
    <w:tmpl w:val="4E32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F050D7"/>
    <w:multiLevelType w:val="multilevel"/>
    <w:tmpl w:val="13EE1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5569AE"/>
    <w:multiLevelType w:val="hybridMultilevel"/>
    <w:tmpl w:val="23D2A53C"/>
    <w:lvl w:ilvl="0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28E06C6"/>
    <w:multiLevelType w:val="multilevel"/>
    <w:tmpl w:val="14C08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862B30"/>
    <w:multiLevelType w:val="multilevel"/>
    <w:tmpl w:val="2E46B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4121C5"/>
    <w:multiLevelType w:val="multilevel"/>
    <w:tmpl w:val="5F06E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0B0F2C"/>
    <w:multiLevelType w:val="multilevel"/>
    <w:tmpl w:val="9DB6E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6E564D0"/>
    <w:multiLevelType w:val="multilevel"/>
    <w:tmpl w:val="753E6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E91C23"/>
    <w:multiLevelType w:val="multilevel"/>
    <w:tmpl w:val="34E80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7E5D71"/>
    <w:multiLevelType w:val="hybridMultilevel"/>
    <w:tmpl w:val="BFBE56B6"/>
    <w:lvl w:ilvl="0" w:tplc="DF622CE6">
      <w:start w:val="1"/>
      <w:numFmt w:val="bullet"/>
      <w:pStyle w:val="Seznamsodrkami"/>
      <w:lvlText w:val=""/>
      <w:lvlJc w:val="left"/>
      <w:pPr>
        <w:tabs>
          <w:tab w:val="num" w:pos="360"/>
        </w:tabs>
        <w:ind w:left="432" w:hanging="288"/>
      </w:pPr>
      <w:rPr>
        <w:rFonts w:ascii="Symbol" w:hAnsi="Symbol" w:hint="default"/>
        <w:color w:val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7C6BC3"/>
    <w:multiLevelType w:val="multilevel"/>
    <w:tmpl w:val="E220A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71E3810"/>
    <w:multiLevelType w:val="multilevel"/>
    <w:tmpl w:val="F3406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633084"/>
    <w:multiLevelType w:val="multilevel"/>
    <w:tmpl w:val="0F4E9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5341B2"/>
    <w:multiLevelType w:val="multilevel"/>
    <w:tmpl w:val="36CED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6755758">
    <w:abstractNumId w:val="0"/>
  </w:num>
  <w:num w:numId="2" w16cid:durableId="879055546">
    <w:abstractNumId w:val="21"/>
  </w:num>
  <w:num w:numId="3" w16cid:durableId="986083273">
    <w:abstractNumId w:val="21"/>
    <w:lvlOverride w:ilvl="0">
      <w:startOverride w:val="1"/>
    </w:lvlOverride>
  </w:num>
  <w:num w:numId="4" w16cid:durableId="373504963">
    <w:abstractNumId w:val="9"/>
  </w:num>
  <w:num w:numId="5" w16cid:durableId="605772240">
    <w:abstractNumId w:val="14"/>
  </w:num>
  <w:num w:numId="6" w16cid:durableId="1210143987">
    <w:abstractNumId w:val="12"/>
  </w:num>
  <w:num w:numId="7" w16cid:durableId="1909686096">
    <w:abstractNumId w:val="24"/>
  </w:num>
  <w:num w:numId="8" w16cid:durableId="861628100">
    <w:abstractNumId w:val="4"/>
  </w:num>
  <w:num w:numId="9" w16cid:durableId="1581476951">
    <w:abstractNumId w:val="11"/>
  </w:num>
  <w:num w:numId="10" w16cid:durableId="1299727536">
    <w:abstractNumId w:val="6"/>
  </w:num>
  <w:num w:numId="11" w16cid:durableId="1734811607">
    <w:abstractNumId w:val="19"/>
  </w:num>
  <w:num w:numId="12" w16cid:durableId="1952013329">
    <w:abstractNumId w:val="16"/>
  </w:num>
  <w:num w:numId="13" w16cid:durableId="813327401">
    <w:abstractNumId w:val="15"/>
  </w:num>
  <w:num w:numId="14" w16cid:durableId="582909066">
    <w:abstractNumId w:val="13"/>
  </w:num>
  <w:num w:numId="15" w16cid:durableId="579212604">
    <w:abstractNumId w:val="18"/>
  </w:num>
  <w:num w:numId="16" w16cid:durableId="1291203103">
    <w:abstractNumId w:val="2"/>
  </w:num>
  <w:num w:numId="17" w16cid:durableId="67652214">
    <w:abstractNumId w:val="8"/>
  </w:num>
  <w:num w:numId="18" w16cid:durableId="2098939763">
    <w:abstractNumId w:val="23"/>
  </w:num>
  <w:num w:numId="19" w16cid:durableId="1935824894">
    <w:abstractNumId w:val="17"/>
  </w:num>
  <w:num w:numId="20" w16cid:durableId="16591487">
    <w:abstractNumId w:val="20"/>
  </w:num>
  <w:num w:numId="21" w16cid:durableId="1289360859">
    <w:abstractNumId w:val="25"/>
  </w:num>
  <w:num w:numId="22" w16cid:durableId="1151096497">
    <w:abstractNumId w:val="10"/>
  </w:num>
  <w:num w:numId="23" w16cid:durableId="2089769111">
    <w:abstractNumId w:val="7"/>
  </w:num>
  <w:num w:numId="24" w16cid:durableId="803887676">
    <w:abstractNumId w:val="22"/>
  </w:num>
  <w:num w:numId="25" w16cid:durableId="1894346258">
    <w:abstractNumId w:val="1"/>
  </w:num>
  <w:num w:numId="26" w16cid:durableId="1405949966">
    <w:abstractNumId w:val="3"/>
  </w:num>
  <w:num w:numId="27" w16cid:durableId="18696856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E7A"/>
    <w:rsid w:val="000174AB"/>
    <w:rsid w:val="00023EBC"/>
    <w:rsid w:val="00095156"/>
    <w:rsid w:val="000B0B93"/>
    <w:rsid w:val="000B26D6"/>
    <w:rsid w:val="000C72BF"/>
    <w:rsid w:val="00100E04"/>
    <w:rsid w:val="00103844"/>
    <w:rsid w:val="001250BF"/>
    <w:rsid w:val="001300AC"/>
    <w:rsid w:val="001545B8"/>
    <w:rsid w:val="00154C98"/>
    <w:rsid w:val="0015505E"/>
    <w:rsid w:val="00157288"/>
    <w:rsid w:val="00174B33"/>
    <w:rsid w:val="00191D8A"/>
    <w:rsid w:val="001A1E82"/>
    <w:rsid w:val="001A2B17"/>
    <w:rsid w:val="001E10CA"/>
    <w:rsid w:val="001E1EA4"/>
    <w:rsid w:val="001F18CC"/>
    <w:rsid w:val="00211D85"/>
    <w:rsid w:val="002148D6"/>
    <w:rsid w:val="00214904"/>
    <w:rsid w:val="00224658"/>
    <w:rsid w:val="00263886"/>
    <w:rsid w:val="00281843"/>
    <w:rsid w:val="00281F3A"/>
    <w:rsid w:val="00281F3B"/>
    <w:rsid w:val="00290EB1"/>
    <w:rsid w:val="00295CF4"/>
    <w:rsid w:val="002A1CD4"/>
    <w:rsid w:val="002B2A71"/>
    <w:rsid w:val="002B6036"/>
    <w:rsid w:val="002C7425"/>
    <w:rsid w:val="002D29E7"/>
    <w:rsid w:val="002D6AD8"/>
    <w:rsid w:val="0030354B"/>
    <w:rsid w:val="00304B2C"/>
    <w:rsid w:val="00331CBA"/>
    <w:rsid w:val="00360624"/>
    <w:rsid w:val="0038245F"/>
    <w:rsid w:val="003A14F6"/>
    <w:rsid w:val="003B7CCB"/>
    <w:rsid w:val="003E0B09"/>
    <w:rsid w:val="003F2B50"/>
    <w:rsid w:val="00406E75"/>
    <w:rsid w:val="00421A2F"/>
    <w:rsid w:val="004350E6"/>
    <w:rsid w:val="00442C6C"/>
    <w:rsid w:val="00452306"/>
    <w:rsid w:val="0045404E"/>
    <w:rsid w:val="004713C7"/>
    <w:rsid w:val="00475E01"/>
    <w:rsid w:val="004C0759"/>
    <w:rsid w:val="004C6BDB"/>
    <w:rsid w:val="004D1F16"/>
    <w:rsid w:val="004D7B71"/>
    <w:rsid w:val="004F7346"/>
    <w:rsid w:val="005160A3"/>
    <w:rsid w:val="0059644D"/>
    <w:rsid w:val="005A4042"/>
    <w:rsid w:val="005A4F81"/>
    <w:rsid w:val="005B2E64"/>
    <w:rsid w:val="005B32D2"/>
    <w:rsid w:val="005D1C7C"/>
    <w:rsid w:val="005D5040"/>
    <w:rsid w:val="005E2458"/>
    <w:rsid w:val="005E3232"/>
    <w:rsid w:val="0061794D"/>
    <w:rsid w:val="00621D04"/>
    <w:rsid w:val="00627450"/>
    <w:rsid w:val="00635FA5"/>
    <w:rsid w:val="00684A37"/>
    <w:rsid w:val="006E6A19"/>
    <w:rsid w:val="006F0198"/>
    <w:rsid w:val="006F1639"/>
    <w:rsid w:val="00703CC1"/>
    <w:rsid w:val="00712353"/>
    <w:rsid w:val="00734B63"/>
    <w:rsid w:val="0074532A"/>
    <w:rsid w:val="00750802"/>
    <w:rsid w:val="00787F66"/>
    <w:rsid w:val="00796111"/>
    <w:rsid w:val="007C67D2"/>
    <w:rsid w:val="00803285"/>
    <w:rsid w:val="008063B5"/>
    <w:rsid w:val="00854529"/>
    <w:rsid w:val="00854FF6"/>
    <w:rsid w:val="00866E06"/>
    <w:rsid w:val="00893AF9"/>
    <w:rsid w:val="008B3829"/>
    <w:rsid w:val="008B5D72"/>
    <w:rsid w:val="008C7B21"/>
    <w:rsid w:val="008D2E6F"/>
    <w:rsid w:val="008F6782"/>
    <w:rsid w:val="00922688"/>
    <w:rsid w:val="00923604"/>
    <w:rsid w:val="00931221"/>
    <w:rsid w:val="00932468"/>
    <w:rsid w:val="009607D8"/>
    <w:rsid w:val="00961220"/>
    <w:rsid w:val="00973421"/>
    <w:rsid w:val="00973538"/>
    <w:rsid w:val="009B32AF"/>
    <w:rsid w:val="009F0562"/>
    <w:rsid w:val="009F28E4"/>
    <w:rsid w:val="00A31FD7"/>
    <w:rsid w:val="00A415F5"/>
    <w:rsid w:val="00A42C09"/>
    <w:rsid w:val="00A4542B"/>
    <w:rsid w:val="00A46F0F"/>
    <w:rsid w:val="00A61CFC"/>
    <w:rsid w:val="00A63A78"/>
    <w:rsid w:val="00AA0B21"/>
    <w:rsid w:val="00AB5717"/>
    <w:rsid w:val="00AC7950"/>
    <w:rsid w:val="00AC7956"/>
    <w:rsid w:val="00AD34DB"/>
    <w:rsid w:val="00AE2C7A"/>
    <w:rsid w:val="00B0784A"/>
    <w:rsid w:val="00B10481"/>
    <w:rsid w:val="00B369FE"/>
    <w:rsid w:val="00B51B90"/>
    <w:rsid w:val="00BA469E"/>
    <w:rsid w:val="00BE5ED1"/>
    <w:rsid w:val="00C04EF8"/>
    <w:rsid w:val="00C15285"/>
    <w:rsid w:val="00C26633"/>
    <w:rsid w:val="00C4163B"/>
    <w:rsid w:val="00C819C3"/>
    <w:rsid w:val="00CE1E2C"/>
    <w:rsid w:val="00CF3E7A"/>
    <w:rsid w:val="00D42731"/>
    <w:rsid w:val="00D429AB"/>
    <w:rsid w:val="00D5505F"/>
    <w:rsid w:val="00D575E4"/>
    <w:rsid w:val="00D90E92"/>
    <w:rsid w:val="00D92799"/>
    <w:rsid w:val="00DC285B"/>
    <w:rsid w:val="00E26F14"/>
    <w:rsid w:val="00E34498"/>
    <w:rsid w:val="00E412E1"/>
    <w:rsid w:val="00E76271"/>
    <w:rsid w:val="00EA3E72"/>
    <w:rsid w:val="00EB2E6F"/>
    <w:rsid w:val="00EC1DED"/>
    <w:rsid w:val="00ED6B08"/>
    <w:rsid w:val="00F126CC"/>
    <w:rsid w:val="00F22205"/>
    <w:rsid w:val="00F279D3"/>
    <w:rsid w:val="00F52810"/>
    <w:rsid w:val="00F57B38"/>
    <w:rsid w:val="00F665E2"/>
    <w:rsid w:val="00F756E8"/>
    <w:rsid w:val="00F92A7D"/>
    <w:rsid w:val="00F92C31"/>
    <w:rsid w:val="00FB2A00"/>
    <w:rsid w:val="00FC085E"/>
    <w:rsid w:val="00FD1977"/>
    <w:rsid w:val="00FE500F"/>
    <w:rsid w:val="00FF548E"/>
    <w:rsid w:val="00FF5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7B6DF5"/>
  <w15:chartTrackingRefBased/>
  <w15:docId w15:val="{7CB89A93-8953-4424-BB30-083933D4B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04040" w:themeColor="text1" w:themeTint="BF"/>
        <w:sz w:val="18"/>
        <w:lang w:val="en-US" w:eastAsia="ja-JP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lang w:val="cs-CZ"/>
    </w:rPr>
  </w:style>
  <w:style w:type="paragraph" w:styleId="Nadpis1">
    <w:name w:val="heading 1"/>
    <w:basedOn w:val="Normln"/>
    <w:next w:val="Normln"/>
    <w:link w:val="Nadpis1Char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pPr>
      <w:keepNext/>
      <w:keepLines/>
      <w:spacing w:before="360" w:after="120" w:line="240" w:lineRule="auto"/>
      <w:outlineLvl w:val="1"/>
    </w:pPr>
    <w:rPr>
      <w:b/>
      <w:bCs/>
      <w:color w:val="5B9BD5" w:themeColor="accent1"/>
      <w:sz w:val="24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035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211D8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pPr>
      <w:pBdr>
        <w:left w:val="double" w:sz="18" w:space="4" w:color="1F4E79" w:themeColor="accent1" w:themeShade="80"/>
      </w:pBd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character" w:customStyle="1" w:styleId="NzevChar">
    <w:name w:val="Název Char"/>
    <w:basedOn w:val="Standardnpsmoodstavce"/>
    <w:link w:val="Nzev"/>
    <w:uiPriority w:val="10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table" w:styleId="Mkatabulky">
    <w:name w:val="Table Grid"/>
    <w:basedOn w:val="Normlntabulka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odnadpis">
    <w:name w:val="Subtitle"/>
    <w:basedOn w:val="Normln"/>
    <w:next w:val="Normln"/>
    <w:link w:val="PodnadpisChar"/>
    <w:uiPriority w:val="11"/>
    <w:qFormat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5B9BD5" w:themeColor="accent1"/>
      <w:sz w:val="24"/>
    </w:rPr>
  </w:style>
  <w:style w:type="character" w:customStyle="1" w:styleId="PodnadpisChar">
    <w:name w:val="Podnadpis Char"/>
    <w:basedOn w:val="Standardnpsmoodstavce"/>
    <w:link w:val="Podnadpis"/>
    <w:uiPriority w:val="11"/>
    <w:rPr>
      <w:b/>
      <w:bCs/>
      <w:color w:val="5B9BD5" w:themeColor="accent1"/>
      <w:sz w:val="24"/>
    </w:rPr>
  </w:style>
  <w:style w:type="character" w:customStyle="1" w:styleId="Nadpis1Char">
    <w:name w:val="Nadpis 1 Char"/>
    <w:basedOn w:val="Standardnpsmoodstavce"/>
    <w:link w:val="Nadpis1"/>
    <w:uiPriority w:val="9"/>
    <w:rPr>
      <w:b/>
      <w:bCs/>
      <w:caps/>
      <w:color w:val="1F4E79" w:themeColor="accent1" w:themeShade="80"/>
      <w:sz w:val="28"/>
    </w:rPr>
  </w:style>
  <w:style w:type="table" w:customStyle="1" w:styleId="Tabulkastipem">
    <w:name w:val="Tabulka s tipem"/>
    <w:basedOn w:val="Normlntabulka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Texttipu">
    <w:name w:val="Text tipu"/>
    <w:basedOn w:val="Normln"/>
    <w:uiPriority w:val="99"/>
    <w:rsid w:val="00B51B90"/>
    <w:pPr>
      <w:spacing w:after="160" w:line="264" w:lineRule="auto"/>
      <w:ind w:left="720" w:right="576"/>
      <w:jc w:val="both"/>
    </w:pPr>
    <w:rPr>
      <w:i/>
      <w:iCs/>
      <w:color w:val="7F7F7F" w:themeColor="text1" w:themeTint="80"/>
      <w:sz w:val="16"/>
    </w:rPr>
  </w:style>
  <w:style w:type="character" w:styleId="Zstupntext">
    <w:name w:val="Placeholder Text"/>
    <w:basedOn w:val="Standardnpsmoodstavce"/>
    <w:uiPriority w:val="99"/>
    <w:semiHidden/>
    <w:rPr>
      <w:color w:val="808080"/>
    </w:rPr>
  </w:style>
  <w:style w:type="paragraph" w:styleId="Bezmezer">
    <w:name w:val="No Spacing"/>
    <w:uiPriority w:val="36"/>
    <w:qFormat/>
    <w:pPr>
      <w:spacing w:after="0" w:line="240" w:lineRule="auto"/>
    </w:pPr>
  </w:style>
  <w:style w:type="character" w:customStyle="1" w:styleId="Nadpis2Char">
    <w:name w:val="Nadpis 2 Char"/>
    <w:basedOn w:val="Standardnpsmoodstavce"/>
    <w:link w:val="Nadpis2"/>
    <w:uiPriority w:val="9"/>
    <w:rPr>
      <w:b/>
      <w:bCs/>
      <w:color w:val="5B9BD5" w:themeColor="accent1"/>
      <w:sz w:val="24"/>
    </w:rPr>
  </w:style>
  <w:style w:type="paragraph" w:customStyle="1" w:styleId="Seznamsodrkami">
    <w:name w:val="Seznam s odrážkami"/>
    <w:basedOn w:val="Normln"/>
    <w:uiPriority w:val="1"/>
    <w:unhideWhenUsed/>
    <w:qFormat/>
    <w:pPr>
      <w:numPr>
        <w:numId w:val="2"/>
      </w:numPr>
      <w:spacing w:after="60"/>
    </w:pPr>
  </w:style>
  <w:style w:type="paragraph" w:styleId="Zhlav">
    <w:name w:val="header"/>
    <w:basedOn w:val="Normln"/>
    <w:link w:val="Zhlav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</w:style>
  <w:style w:type="paragraph" w:styleId="Zpat">
    <w:name w:val="footer"/>
    <w:basedOn w:val="Normln"/>
    <w:link w:val="ZpatChar"/>
    <w:uiPriority w:val="99"/>
    <w:unhideWhenUsed/>
    <w:pPr>
      <w:spacing w:before="200" w:after="0" w:line="240" w:lineRule="auto"/>
      <w:contextualSpacing/>
      <w:jc w:val="right"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ZpatChar">
    <w:name w:val="Zápatí Char"/>
    <w:basedOn w:val="Standardnpsmoodstavce"/>
    <w:link w:val="Zpat"/>
    <w:uiPriority w:val="99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customStyle="1" w:styleId="Mkatabulky4zvraznn1">
    <w:name w:val="Mřížka tabulky 4 zvýraznění 1"/>
    <w:basedOn w:val="Normlntabulka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Mkatabulkysvtl">
    <w:name w:val="Mřížka tabulky světlá"/>
    <w:basedOn w:val="Normlntabulka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ulkanvrhu">
    <w:name w:val="Tabulka návrhu"/>
    <w:basedOn w:val="Normlntabulka"/>
    <w:uiPriority w:val="99"/>
    <w:pPr>
      <w:spacing w:before="120" w:after="120" w:line="240" w:lineRule="auto"/>
    </w:p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paragraph" w:customStyle="1" w:styleId="Textpoznmkypodarou">
    <w:name w:val="Text poznámky pod čarou"/>
    <w:basedOn w:val="Normln"/>
    <w:link w:val="Znaktextupoznmkypodarou"/>
    <w:uiPriority w:val="12"/>
    <w:unhideWhenUsed/>
    <w:qFormat/>
    <w:pPr>
      <w:spacing w:before="140" w:after="0" w:line="240" w:lineRule="auto"/>
    </w:pPr>
    <w:rPr>
      <w:i/>
      <w:iCs/>
      <w:sz w:val="14"/>
    </w:rPr>
  </w:style>
  <w:style w:type="character" w:customStyle="1" w:styleId="Znaktextupoznmkypodarou">
    <w:name w:val="Znak textu poznámky pod čarou"/>
    <w:basedOn w:val="Standardnpsmoodstavce"/>
    <w:link w:val="Textpoznmkypodarou"/>
    <w:uiPriority w:val="12"/>
    <w:rPr>
      <w:i/>
      <w:iCs/>
      <w:sz w:val="14"/>
    </w:rPr>
  </w:style>
  <w:style w:type="paragraph" w:customStyle="1" w:styleId="Texttabulkydestkovslo">
    <w:name w:val="Text tabulky – desítkové číslo"/>
    <w:basedOn w:val="Normln"/>
    <w:uiPriority w:val="12"/>
    <w:qFormat/>
    <w:pPr>
      <w:tabs>
        <w:tab w:val="decimal" w:pos="936"/>
      </w:tabs>
      <w:spacing w:before="120" w:after="120" w:line="240" w:lineRule="auto"/>
    </w:pPr>
  </w:style>
  <w:style w:type="paragraph" w:styleId="Podpis">
    <w:name w:val="Signature"/>
    <w:basedOn w:val="Normln"/>
    <w:link w:val="PodpisChar"/>
    <w:uiPriority w:val="12"/>
    <w:unhideWhenUsed/>
    <w:qFormat/>
    <w:pPr>
      <w:spacing w:before="960" w:after="0" w:line="240" w:lineRule="auto"/>
    </w:pPr>
  </w:style>
  <w:style w:type="character" w:customStyle="1" w:styleId="PodpisChar">
    <w:name w:val="Podpis Char"/>
    <w:basedOn w:val="Standardnpsmoodstavce"/>
    <w:link w:val="Podpis"/>
    <w:uiPriority w:val="12"/>
  </w:style>
  <w:style w:type="character" w:styleId="Odkaznakoment">
    <w:name w:val="annotation reference"/>
    <w:basedOn w:val="Standardnpsmoodstavce"/>
    <w:uiPriority w:val="99"/>
    <w:semiHidden/>
    <w:unhideWhenUsed/>
    <w:rsid w:val="00CF3E7A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CF3E7A"/>
    <w:pPr>
      <w:spacing w:line="240" w:lineRule="auto"/>
    </w:pPr>
    <w:rPr>
      <w:sz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CF3E7A"/>
    <w:rPr>
      <w:sz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CF3E7A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CF3E7A"/>
    <w:rPr>
      <w:b/>
      <w:bCs/>
      <w:sz w:val="20"/>
    </w:rPr>
  </w:style>
  <w:style w:type="character" w:customStyle="1" w:styleId="Nadpis3Char">
    <w:name w:val="Nadpis 3 Char"/>
    <w:basedOn w:val="Standardnpsmoodstavce"/>
    <w:link w:val="Nadpis3"/>
    <w:uiPriority w:val="9"/>
    <w:rsid w:val="0030354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lnweb">
    <w:name w:val="Normal (Web)"/>
    <w:basedOn w:val="Normln"/>
    <w:uiPriority w:val="99"/>
    <w:semiHidden/>
    <w:unhideWhenUsed/>
    <w:rsid w:val="004350E6"/>
    <w:rPr>
      <w:rFonts w:ascii="Times New Roman" w:hAnsi="Times New Roman" w:cs="Times New Roman"/>
      <w:sz w:val="24"/>
      <w:szCs w:val="24"/>
    </w:rPr>
  </w:style>
  <w:style w:type="paragraph" w:styleId="Odstavecseseznamem">
    <w:name w:val="List Paragraph"/>
    <w:basedOn w:val="Normln"/>
    <w:uiPriority w:val="34"/>
    <w:unhideWhenUsed/>
    <w:qFormat/>
    <w:rsid w:val="004350E6"/>
    <w:pPr>
      <w:ind w:left="720"/>
      <w:contextualSpacing/>
    </w:pPr>
  </w:style>
  <w:style w:type="character" w:customStyle="1" w:styleId="Nadpis4Char">
    <w:name w:val="Nadpis 4 Char"/>
    <w:basedOn w:val="Standardnpsmoodstavce"/>
    <w:link w:val="Nadpis4"/>
    <w:uiPriority w:val="9"/>
    <w:semiHidden/>
    <w:rsid w:val="00211D8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textovodkaz">
    <w:name w:val="Hyperlink"/>
    <w:basedOn w:val="Standardnpsmoodstavce"/>
    <w:uiPriority w:val="99"/>
    <w:unhideWhenUsed/>
    <w:rsid w:val="00A4542B"/>
    <w:rPr>
      <w:color w:val="40ACD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A454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7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6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3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5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09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6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mailto:info@czlan.cz" TargetMode="Externa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mailto:toman@czlan.cz" TargetMode="Externa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rzuk\AppData\Roaming\Microsoft\Templates\Nab&#237;dka%20slu&#382;eb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B78236006EB48959D9508CA52029AD9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EA6A664E-5430-4F38-A6B8-F7A0F08CA2BF}"/>
      </w:docPartPr>
      <w:docPartBody>
        <w:p w:rsidR="00F232DB" w:rsidRDefault="00F232DB">
          <w:pPr>
            <w:pStyle w:val="FB78236006EB48959D9508CA52029AD9"/>
          </w:pPr>
          <w:r>
            <w:t>&lt;Vaše společnost&gt;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2DB"/>
    <w:rsid w:val="0015433B"/>
    <w:rsid w:val="004C6BDB"/>
    <w:rsid w:val="005B2E64"/>
    <w:rsid w:val="00A46F0F"/>
    <w:rsid w:val="00AB5717"/>
    <w:rsid w:val="00D961FB"/>
    <w:rsid w:val="00E567AE"/>
    <w:rsid w:val="00F22205"/>
    <w:rsid w:val="00F23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cs-CZ" w:eastAsia="cs-CZ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FB78236006EB48959D9508CA52029AD9">
    <w:name w:val="FB78236006EB48959D9508CA52029AD9"/>
  </w:style>
  <w:style w:type="character" w:styleId="Zstupntext">
    <w:name w:val="Placeholder Text"/>
    <w:basedOn w:val="Standardnpsmoodstavce"/>
    <w:uiPriority w:val="99"/>
    <w:semiHidden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AC6DD24B17643A43B5911557F59D23340400899CD97D2199F748BA22A48D93649A64" ma:contentTypeVersion="58" ma:contentTypeDescription="Create a new document." ma:contentTypeScope="" ma:versionID="cb85242d804791fa63a999220e43a0bf">
  <xsd:schema xmlns:xsd="http://www.w3.org/2001/XMLSchema" xmlns:xs="http://www.w3.org/2001/XMLSchema" xmlns:p="http://schemas.microsoft.com/office/2006/metadata/properties" xmlns:ns2="4eb71313-1cf6-4961-b6ce-0c29fc5284b9" targetNamespace="http://schemas.microsoft.com/office/2006/metadata/properties" ma:root="true" ma:fieldsID="2e13631c6b34a2889e7ce7c8f1efd12b" ns2:_="">
    <xsd:import namespace="4eb71313-1cf6-4961-b6ce-0c29fc5284b9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b71313-1cf6-4961-b6ce-0c29fc5284b9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BlockPublish" ma:index="12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3" nillable="true" ma:displayName="Bug Number" ma:default="" ma:internalName="BugNumber" ma:readOnly="false">
      <xsd:simpleType>
        <xsd:restriction base="dms:Text"/>
      </xsd:simpleType>
    </xsd:element>
    <xsd:element name="CampaignTagsTaxHTField0" ma:index="15" nillable="true" ma:taxonomy="true" ma:internalName="CampaignTagsTaxHTField0" ma:taxonomyFieldName="CampaignTags" ma:displayName="Campaigns" ma:readOnly="false" ma:default="" ma:fieldId="{c3f4d027-4fd8-4cc2-8b85-0841a4458da5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6" nillable="true" ma:displayName="Client Viewer" ma:default="" ma:internalName="TPClientViewer">
      <xsd:simpleType>
        <xsd:restriction base="dms:Text"/>
      </xsd:simpleType>
    </xsd:element>
    <xsd:element name="ClipArtFilename" ma:index="17" nillable="true" ma:displayName="Clip Art Name" ma:default="" ma:internalName="ClipArtFilename" ma:readOnly="false">
      <xsd:simpleType>
        <xsd:restriction base="dms:Text"/>
      </xsd:simpleType>
    </xsd:element>
    <xsd:element name="TPCommandLine" ma:index="18" nillable="true" ma:displayName="Command Line" ma:default="" ma:internalName="TPCommandLine">
      <xsd:simpleType>
        <xsd:restriction base="dms:Text"/>
      </xsd:simpleType>
    </xsd:element>
    <xsd:element name="TPComponent" ma:index="19" nillable="true" ma:displayName="Component" ma:default="" ma:internalName="TPComponent">
      <xsd:simpleType>
        <xsd:restriction base="dms:Text"/>
      </xsd:simpleType>
    </xsd:element>
    <xsd:element name="ContentItem" ma:index="20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2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5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6" nillable="true" ma:displayName="CSX Submission Market" ma:default="" ma:list="{5CA8D83B-96EC-4276-857B-79C0D68D41F2}" ma:internalName="CSXSubmissionMarket" ma:readOnly="false" ma:showField="MarketName" ma:web="4eb71313-1cf6-4961-b6ce-0c29fc5284b9">
      <xsd:simpleType>
        <xsd:restriction base="dms:Lookup"/>
      </xsd:simpleType>
    </xsd:element>
    <xsd:element name="CSXUpdate" ma:index="27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8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29" nillable="true" ma:displayName="Deleted?" ma:default="" ma:internalName="IsDeleted" ma:readOnly="false">
      <xsd:simpleType>
        <xsd:restriction base="dms:Boolean"/>
      </xsd:simpleType>
    </xsd:element>
    <xsd:element name="APDescription" ma:index="30" nillable="true" ma:displayName="Description" ma:default="" ma:internalName="APDescription" ma:readOnly="false">
      <xsd:simpleType>
        <xsd:restriction base="dms:Note"/>
      </xsd:simpleType>
    </xsd:element>
    <xsd:element name="DirectSourceMarket" ma:index="31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2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3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4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5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6" nillable="true" ma:displayName="Editorial Tags" ma:default="" ma:internalName="EditorialTags">
      <xsd:simpleType>
        <xsd:restriction base="dms:Unknown"/>
      </xsd:simpleType>
    </xsd:element>
    <xsd:element name="TPExecutable" ma:index="37" nillable="true" ma:displayName="Executable" ma:default="" ma:internalName="TPExecutable">
      <xsd:simpleType>
        <xsd:restriction base="dms:Text"/>
      </xsd:simpleType>
    </xsd:element>
    <xsd:element name="FeatureTagsTaxHTField0" ma:index="39" nillable="true" ma:taxonomy="true" ma:internalName="FeatureTagsTaxHTField0" ma:taxonomyFieldName="FeatureTags" ma:displayName="Features" ma:readOnly="false" ma:default="" ma:fieldId="{795c8547-23fd-40ca-83e8-685fb4656d05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0" nillable="true" ma:displayName="Friendly Name" ma:default="" ma:internalName="TPFriendlyName">
      <xsd:simpleType>
        <xsd:restriction base="dms:Text"/>
      </xsd:simpleType>
    </xsd:element>
    <xsd:element name="FriendlyTitle" ma:index="41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2" nillable="true" ma:displayName="Generate Images?" ma:default="true" ma:internalName="PrimaryImageGen">
      <xsd:simpleType>
        <xsd:restriction base="dms:Boolean"/>
      </xsd:simpleType>
    </xsd:element>
    <xsd:element name="HandoffToMSDN" ma:index="43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4" nillable="true" ma:displayName="InProjectListLookup" ma:list="{3E8746B6-F860-4147-B98C-956DED1CEF1C}" ma:internalName="InProjectListLookup" ma:readOnly="true" ma:showField="InProjectList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5" nillable="true" ma:displayName="Install Location" ma:default="" ma:internalName="TPInstallLocation">
      <xsd:simpleType>
        <xsd:restriction base="dms:Text"/>
      </xsd:simpleType>
    </xsd:element>
    <xsd:element name="InternalTagsTaxHTField0" ma:index="47" nillable="true" ma:taxonomy="true" ma:internalName="InternalTagsTaxHTField0" ma:taxonomyFieldName="InternalTags" ma:displayName="Internal Tags" ma:readOnly="false" ma:default="" ma:fieldId="{dd8e871c-dee9-4360-89a8-b52fc0509435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8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49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0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1" nillable="true" ma:displayName="Last Complete Version Lookup" ma:default="" ma:list="{3E8746B6-F860-4147-B98C-956DED1CEF1C}" ma:internalName="LastCompleteVersionLookup" ma:readOnly="true" ma:showField="LastCompleteVersion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2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3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4" nillable="true" ma:displayName="Last Preview Attempt Error" ma:default="" ma:list="{3E8746B6-F860-4147-B98C-956DED1CEF1C}" ma:internalName="LastPreviewErrorLookup" ma:readOnly="true" ma:showField="LastPreviewError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5" nillable="true" ma:displayName="Last Preview Attempt Result" ma:default="" ma:list="{3E8746B6-F860-4147-B98C-956DED1CEF1C}" ma:internalName="LastPreviewResultLookup" ma:readOnly="true" ma:showField="LastPreviewResult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6" nillable="true" ma:displayName="Last Preview Attempted On" ma:default="" ma:list="{3E8746B6-F860-4147-B98C-956DED1CEF1C}" ma:internalName="LastPreviewAttemptDateLookup" ma:readOnly="true" ma:showField="LastPreviewAttemptDat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7" nillable="true" ma:displayName="Last Previewed By" ma:default="" ma:list="{3E8746B6-F860-4147-B98C-956DED1CEF1C}" ma:internalName="LastPreviewedByLookup" ma:readOnly="true" ma:showField="LastPreviewedBy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8" nillable="true" ma:displayName="Last Previewed Date" ma:default="" ma:list="{3E8746B6-F860-4147-B98C-956DED1CEF1C}" ma:internalName="LastPreviewTimeLookup" ma:readOnly="true" ma:showField="LastPreviewTim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59" nillable="true" ma:displayName="Last Previewed Version" ma:default="" ma:list="{3E8746B6-F860-4147-B98C-956DED1CEF1C}" ma:internalName="LastPreviewVersionLookup" ma:readOnly="true" ma:showField="LastPreviewVersion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0" nillable="true" ma:displayName="Last Publish Attempt Error" ma:default="" ma:list="{3E8746B6-F860-4147-B98C-956DED1CEF1C}" ma:internalName="LastPublishErrorLookup" ma:readOnly="true" ma:showField="LastPublishError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1" nillable="true" ma:displayName="Last Publish Attempt Result" ma:default="" ma:list="{3E8746B6-F860-4147-B98C-956DED1CEF1C}" ma:internalName="LastPublishResultLookup" ma:readOnly="true" ma:showField="LastPublishResult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2" nillable="true" ma:displayName="Last Publish Attempted On" ma:default="" ma:list="{3E8746B6-F860-4147-B98C-956DED1CEF1C}" ma:internalName="LastPublishAttemptDateLookup" ma:readOnly="true" ma:showField="LastPublishAttemptDat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3" nillable="true" ma:displayName="Last Published By" ma:default="" ma:list="{3E8746B6-F860-4147-B98C-956DED1CEF1C}" ma:internalName="LastPublishedByLookup" ma:readOnly="true" ma:showField="LastPublishedBy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4" nillable="true" ma:displayName="Last Published Date" ma:default="" ma:list="{3E8746B6-F860-4147-B98C-956DED1CEF1C}" ma:internalName="LastPublishTimeLookup" ma:readOnly="true" ma:showField="LastPublishTim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5" nillable="true" ma:displayName="Last Published Version" ma:default="" ma:list="{3E8746B6-F860-4147-B98C-956DED1CEF1C}" ma:internalName="LastPublishVersionLookup" ma:readOnly="true" ma:showField="LastPublishVersion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6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7" nillable="true" ma:displayName="Legacy Data" ma:default="" ma:internalName="LegacyData" ma:readOnly="false">
      <xsd:simpleType>
        <xsd:restriction base="dms:Note"/>
      </xsd:simpleType>
    </xsd:element>
    <xsd:element name="TPLaunchHelpLink" ma:index="68" nillable="true" ma:displayName="Link to Launch Help Topic" ma:default="" ma:internalName="TPLaunchHelpLink">
      <xsd:simpleType>
        <xsd:restriction base="dms:Text"/>
      </xsd:simpleType>
    </xsd:element>
    <xsd:element name="LocComments" ma:index="69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0" nillable="true" ma:displayName="Loc Last Loc Attempt Version" ma:default="" ma:list="{23C0E5B4-08EA-4DE1-951E-EEC9D1148E55}" ma:internalName="LocLastLocAttemptVersionLookup" ma:readOnly="false" ma:showField="LastLocAttemptVersion" ma:web="4eb71313-1cf6-4961-b6ce-0c29fc5284b9">
      <xsd:simpleType>
        <xsd:restriction base="dms:Lookup"/>
      </xsd:simpleType>
    </xsd:element>
    <xsd:element name="LocLastLocAttemptVersionTypeLookup" ma:index="71" nillable="true" ma:displayName="Loc Last Loc Attempt Version Type" ma:default="" ma:list="{23C0E5B4-08EA-4DE1-951E-EEC9D1148E55}" ma:internalName="LocLastLocAttemptVersionTypeLookup" ma:readOnly="true" ma:showField="LastLocAttemptVersionType" ma:web="4eb71313-1cf6-4961-b6ce-0c29fc5284b9">
      <xsd:simpleType>
        <xsd:restriction base="dms:Lookup"/>
      </xsd:simpleType>
    </xsd:element>
    <xsd:element name="LocManualTestRequired" ma:index="72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3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4" nillable="true" ma:displayName="Loc New Published Version Lookup" ma:default="" ma:list="{23C0E5B4-08EA-4DE1-951E-EEC9D1148E55}" ma:internalName="LocNewPublishedVersionLookup" ma:readOnly="true" ma:showField="NewPublishedVersion" ma:web="4eb71313-1cf6-4961-b6ce-0c29fc5284b9">
      <xsd:simpleType>
        <xsd:restriction base="dms:Lookup"/>
      </xsd:simpleType>
    </xsd:element>
    <xsd:element name="LocOverallHandbackStatusLookup" ma:index="75" nillable="true" ma:displayName="Loc Overall Handback Status" ma:default="" ma:list="{23C0E5B4-08EA-4DE1-951E-EEC9D1148E55}" ma:internalName="LocOverallHandbackStatusLookup" ma:readOnly="true" ma:showField="OverallHandbackStatus" ma:web="4eb71313-1cf6-4961-b6ce-0c29fc5284b9">
      <xsd:simpleType>
        <xsd:restriction base="dms:Lookup"/>
      </xsd:simpleType>
    </xsd:element>
    <xsd:element name="LocOverallLocStatusLookup" ma:index="76" nillable="true" ma:displayName="Loc Overall Localize Status" ma:default="" ma:list="{23C0E5B4-08EA-4DE1-951E-EEC9D1148E55}" ma:internalName="LocOverallLocStatusLookup" ma:readOnly="true" ma:showField="OverallLocStatus" ma:web="4eb71313-1cf6-4961-b6ce-0c29fc5284b9">
      <xsd:simpleType>
        <xsd:restriction base="dms:Lookup"/>
      </xsd:simpleType>
    </xsd:element>
    <xsd:element name="LocOverallPreviewStatusLookup" ma:index="77" nillable="true" ma:displayName="Loc Overall Preview Status" ma:default="" ma:list="{23C0E5B4-08EA-4DE1-951E-EEC9D1148E55}" ma:internalName="LocOverallPreviewStatusLookup" ma:readOnly="true" ma:showField="OverallPreviewStatus" ma:web="4eb71313-1cf6-4961-b6ce-0c29fc5284b9">
      <xsd:simpleType>
        <xsd:restriction base="dms:Lookup"/>
      </xsd:simpleType>
    </xsd:element>
    <xsd:element name="LocOverallPublishStatusLookup" ma:index="78" nillable="true" ma:displayName="Loc Overall Publish Status" ma:default="" ma:list="{23C0E5B4-08EA-4DE1-951E-EEC9D1148E55}" ma:internalName="LocOverallPublishStatusLookup" ma:readOnly="true" ma:showField="OverallPublishStatus" ma:web="4eb71313-1cf6-4961-b6ce-0c29fc5284b9">
      <xsd:simpleType>
        <xsd:restriction base="dms:Lookup"/>
      </xsd:simpleType>
    </xsd:element>
    <xsd:element name="IntlLocPriority" ma:index="79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0" nillable="true" ma:displayName="Loc Processed For Handoffs" ma:default="" ma:list="{23C0E5B4-08EA-4DE1-951E-EEC9D1148E55}" ma:internalName="LocProcessedForHandoffsLookup" ma:readOnly="true" ma:showField="ProcessedForHandoffs" ma:web="4eb71313-1cf6-4961-b6ce-0c29fc5284b9">
      <xsd:simpleType>
        <xsd:restriction base="dms:Lookup"/>
      </xsd:simpleType>
    </xsd:element>
    <xsd:element name="LocProcessedForMarketsLookup" ma:index="81" nillable="true" ma:displayName="Loc Processed For Markets" ma:default="" ma:list="{23C0E5B4-08EA-4DE1-951E-EEC9D1148E55}" ma:internalName="LocProcessedForMarketsLookup" ma:readOnly="true" ma:showField="ProcessedForMarkets" ma:web="4eb71313-1cf6-4961-b6ce-0c29fc5284b9">
      <xsd:simpleType>
        <xsd:restriction base="dms:Lookup"/>
      </xsd:simpleType>
    </xsd:element>
    <xsd:element name="LocPublishedDependentAssetsLookup" ma:index="82" nillable="true" ma:displayName="Loc Published Dependent Assets" ma:default="" ma:list="{23C0E5B4-08EA-4DE1-951E-EEC9D1148E55}" ma:internalName="LocPublishedDependentAssetsLookup" ma:readOnly="true" ma:showField="PublishedDependentAssets" ma:web="4eb71313-1cf6-4961-b6ce-0c29fc5284b9">
      <xsd:simpleType>
        <xsd:restriction base="dms:Lookup"/>
      </xsd:simpleType>
    </xsd:element>
    <xsd:element name="LocPublishedLinkedAssetsLookup" ma:index="83" nillable="true" ma:displayName="Loc Published Linked Assets" ma:default="" ma:list="{23C0E5B4-08EA-4DE1-951E-EEC9D1148E55}" ma:internalName="LocPublishedLinkedAssetsLookup" ma:readOnly="true" ma:showField="PublishedLinkedAssets" ma:web="4eb71313-1cf6-4961-b6ce-0c29fc5284b9">
      <xsd:simpleType>
        <xsd:restriction base="dms:Lookup"/>
      </xsd:simpleType>
    </xsd:element>
    <xsd:element name="LocRecommendedHandoff" ma:index="84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6" nillable="true" ma:taxonomy="true" ma:internalName="LocalizationTagsTaxHTField0" ma:taxonomyFieldName="LocalizationTags" ma:displayName="Localization Tags" ma:readOnly="false" ma:default="" ma:fieldId="{a64f61a5-8dda-4b60-92b7-5d2a1238c06b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7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8" nillable="true" ma:displayName="Manager" ma:hidden="true" ma:internalName="Manager" ma:readOnly="false">
      <xsd:simpleType>
        <xsd:restriction base="dms:Text"/>
      </xsd:simpleType>
    </xsd:element>
    <xsd:element name="Markets" ma:index="89" nillable="true" ma:displayName="Markets" ma:default="" ma:description="Leave blank to show in all markets" ma:list="{5CA8D83B-96EC-4276-857B-79C0D68D41F2}" ma:internalName="Markets" ma:readOnly="false" ma:showField="MarketName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0" nillable="true" ma:displayName="Milestone" ma:default="" ma:internalName="Milestone" ma:readOnly="false">
      <xsd:simpleType>
        <xsd:restriction base="dms:Unknown"/>
      </xsd:simpleType>
    </xsd:element>
    <xsd:element name="TPNamespace" ma:index="93" nillable="true" ma:displayName="Namespace" ma:default="" ma:internalName="TPNamespace">
      <xsd:simpleType>
        <xsd:restriction base="dms:Text"/>
      </xsd:simpleType>
    </xsd:element>
    <xsd:element name="NumericId" ma:index="94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5" nillable="true" ma:displayName="NumOfRatings" ma:default="" ma:list="{3E8746B6-F860-4147-B98C-956DED1CEF1C}" ma:internalName="NumOfRatingsLookup" ma:readOnly="true" ma:showField="NumOfRatings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6" nillable="true" ma:displayName="OOCacheId" ma:internalName="OOCacheId" ma:readOnly="false">
      <xsd:simpleType>
        <xsd:restriction base="dms:Text"/>
      </xsd:simpleType>
    </xsd:element>
    <xsd:element name="OpenTemplate" ma:index="97" nillable="true" ma:displayName="Open Template" ma:default="true" ma:internalName="OpenTemplate">
      <xsd:simpleType>
        <xsd:restriction base="dms:Boolean"/>
      </xsd:simpleType>
    </xsd:element>
    <xsd:element name="OriginAsset" ma:index="98" nillable="true" ma:displayName="Origin Asset" ma:default="" ma:internalName="OriginAsset" ma:readOnly="false">
      <xsd:simpleType>
        <xsd:restriction base="dms:Text"/>
      </xsd:simpleType>
    </xsd:element>
    <xsd:element name="OriginalRelease" ma:index="99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0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1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2" nillable="true" ma:displayName="Parent Asset Id" ma:default="" ma:internalName="ParentAssetId" ma:readOnly="false">
      <xsd:simpleType>
        <xsd:restriction base="dms:Text"/>
      </xsd:simpleType>
    </xsd:element>
    <xsd:element name="PlannedPubDate" ma:index="103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4" nillable="true" ma:displayName="Policheck Words" ma:default="" ma:internalName="PolicheckWords" ma:readOnly="false">
      <xsd:simpleType>
        <xsd:restriction base="dms:Text"/>
      </xsd:simpleType>
    </xsd:element>
    <xsd:element name="BusinessGroup" ma:index="105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6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7" nillable="true" ma:displayName="Provider" ma:default="" ma:internalName="Provider" ma:readOnly="false">
      <xsd:simpleType>
        <xsd:restriction base="dms:Unknown"/>
      </xsd:simpleType>
    </xsd:element>
    <xsd:element name="Providers" ma:index="108" nillable="true" ma:displayName="Providers" ma:default="" ma:internalName="Providers">
      <xsd:simpleType>
        <xsd:restriction base="dms:Unknown"/>
      </xsd:simpleType>
    </xsd:element>
    <xsd:element name="PublishStatusLookup" ma:index="109" nillable="true" ma:displayName="Publish Status" ma:default="" ma:list="{3E8746B6-F860-4147-B98C-956DED1CEF1C}" ma:internalName="PublishStatusLookup" ma:readOnly="false" ma:showField="PublishStatus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0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1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2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4" nillable="true" ma:taxonomy="true" ma:internalName="ScenarioTagsTaxHTField0" ma:taxonomyFieldName="ScenarioTags" ma:displayName="Scenarios" ma:readOnly="false" ma:default="" ma:fieldId="{cb8549bf-ef8d-4a3b-b930-30a5e5f6ddcb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6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7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8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19" nillable="true" ma:displayName="Submitter ID" ma:default="" ma:internalName="SubmitterId" ma:readOnly="false">
      <xsd:simpleType>
        <xsd:restriction base="dms:Text"/>
      </xsd:simpleType>
    </xsd:element>
    <xsd:element name="TaxCatchAll" ma:index="120" nillable="true" ma:displayName="Taxonomy Catch All Column" ma:hidden="true" ma:list="{4e3c5e03-5af4-47a0-b7f8-ada82367dacf}" ma:internalName="TaxCatchAll" ma:showField="CatchAllData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1" nillable="true" ma:displayName="Taxonomy Catch All Column1" ma:hidden="true" ma:list="{4e3c5e03-5af4-47a0-b7f8-ada82367dacf}" ma:internalName="TaxCatchAllLabel" ma:readOnly="true" ma:showField="CatchAllDataLabel" ma:web="4eb71313-1cf6-4961-b6ce-0c29fc5284b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2" nillable="true" ma:displayName="Template Status" ma:default="" ma:internalName="TemplateStatus">
      <xsd:simpleType>
        <xsd:restriction base="dms:Unknown"/>
      </xsd:simpleType>
    </xsd:element>
    <xsd:element name="TemplateTemplateType" ma:index="123" nillable="true" ma:displayName="Template Type" ma:default="" ma:internalName="TemplateTemplateType">
      <xsd:simpleType>
        <xsd:restriction base="dms:Unknown"/>
      </xsd:simpleType>
    </xsd:element>
    <xsd:element name="ThumbnailAssetId" ma:index="124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5" nillable="true" ma:displayName="Times Cloned" ma:default="" ma:internalName="TimesCloned" ma:readOnly="false">
      <xsd:simpleType>
        <xsd:restriction base="dms:Number"/>
      </xsd:simpleType>
    </xsd:element>
    <xsd:element name="TrustLevel" ma:index="127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8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29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0" nillable="true" ma:displayName="UA Notes" ma:default="" ma:internalName="UANotes" ma:readOnly="false">
      <xsd:simpleType>
        <xsd:restriction base="dms:Note"/>
      </xsd:simpleType>
    </xsd:element>
    <xsd:element name="TPAppVersion" ma:index="131" nillable="true" ma:displayName="Version" ma:default="" ma:internalName="TPAppVersion">
      <xsd:simpleType>
        <xsd:restriction base="dms:Text"/>
      </xsd:simpleType>
    </xsd:element>
    <xsd:element name="VoteCount" ma:index="132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1" ma:displayName="Content Type"/>
        <xsd:element ref="dc:title" minOccurs="0" maxOccurs="1" ma:index="126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eb71313-1cf6-4961-b6ce-0c29fc5284b9">Použijte tuto šablonu nabídky, až budete chtít představit své služby potenciálnímu klientovi. Obsah šablony, která uvádí i řadu užitečných rad, si můžete libovolně upravit, tak aby vyhovoval vaší firmě. Stačí ale jenom vložit logo a informace o firmě a vaše nabídka hned získá profesionální vzhled. 
</APDescription>
    <AssetExpire xmlns="4eb71313-1cf6-4961-b6ce-0c29fc5284b9">2029-01-01T08:00:00+00:00</AssetExpire>
    <CampaignTagsTaxHTField0 xmlns="4eb71313-1cf6-4961-b6ce-0c29fc5284b9">
      <Terms xmlns="http://schemas.microsoft.com/office/infopath/2007/PartnerControls"/>
    </CampaignTagsTaxHTField0>
    <IntlLangReviewDate xmlns="4eb71313-1cf6-4961-b6ce-0c29fc5284b9" xsi:nil="true"/>
    <TPFriendlyName xmlns="4eb71313-1cf6-4961-b6ce-0c29fc5284b9" xsi:nil="true"/>
    <IntlLangReview xmlns="4eb71313-1cf6-4961-b6ce-0c29fc5284b9">false</IntlLangReview>
    <LocLastLocAttemptVersionLookup xmlns="4eb71313-1cf6-4961-b6ce-0c29fc5284b9">840696</LocLastLocAttemptVersionLookup>
    <PolicheckWords xmlns="4eb71313-1cf6-4961-b6ce-0c29fc5284b9" xsi:nil="true"/>
    <SubmitterId xmlns="4eb71313-1cf6-4961-b6ce-0c29fc5284b9" xsi:nil="true"/>
    <AcquiredFrom xmlns="4eb71313-1cf6-4961-b6ce-0c29fc5284b9">Internal MS</AcquiredFrom>
    <EditorialStatus xmlns="4eb71313-1cf6-4961-b6ce-0c29fc5284b9">Complete</EditorialStatus>
    <Markets xmlns="4eb71313-1cf6-4961-b6ce-0c29fc5284b9"/>
    <OriginAsset xmlns="4eb71313-1cf6-4961-b6ce-0c29fc5284b9" xsi:nil="true"/>
    <AssetStart xmlns="4eb71313-1cf6-4961-b6ce-0c29fc5284b9">2012-06-04T06:22:00+00:00</AssetStart>
    <FriendlyTitle xmlns="4eb71313-1cf6-4961-b6ce-0c29fc5284b9" xsi:nil="true"/>
    <MarketSpecific xmlns="4eb71313-1cf6-4961-b6ce-0c29fc5284b9">false</MarketSpecific>
    <TPNamespace xmlns="4eb71313-1cf6-4961-b6ce-0c29fc5284b9" xsi:nil="true"/>
    <PublishStatusLookup xmlns="4eb71313-1cf6-4961-b6ce-0c29fc5284b9">
      <Value>341079</Value>
    </PublishStatusLookup>
    <APAuthor xmlns="4eb71313-1cf6-4961-b6ce-0c29fc5284b9">
      <UserInfo>
        <DisplayName>REDMOND\v-anij</DisplayName>
        <AccountId>2469</AccountId>
        <AccountType/>
      </UserInfo>
    </APAuthor>
    <TPCommandLine xmlns="4eb71313-1cf6-4961-b6ce-0c29fc5284b9" xsi:nil="true"/>
    <IntlLangReviewer xmlns="4eb71313-1cf6-4961-b6ce-0c29fc5284b9" xsi:nil="true"/>
    <OpenTemplate xmlns="4eb71313-1cf6-4961-b6ce-0c29fc5284b9">true</OpenTemplate>
    <CSXSubmissionDate xmlns="4eb71313-1cf6-4961-b6ce-0c29fc5284b9" xsi:nil="true"/>
    <TaxCatchAll xmlns="4eb71313-1cf6-4961-b6ce-0c29fc5284b9"/>
    <Manager xmlns="4eb71313-1cf6-4961-b6ce-0c29fc5284b9" xsi:nil="true"/>
    <NumericId xmlns="4eb71313-1cf6-4961-b6ce-0c29fc5284b9" xsi:nil="true"/>
    <ParentAssetId xmlns="4eb71313-1cf6-4961-b6ce-0c29fc5284b9" xsi:nil="true"/>
    <OriginalSourceMarket xmlns="4eb71313-1cf6-4961-b6ce-0c29fc5284b9">english</OriginalSourceMarket>
    <ApprovalStatus xmlns="4eb71313-1cf6-4961-b6ce-0c29fc5284b9">InProgress</ApprovalStatus>
    <TPComponent xmlns="4eb71313-1cf6-4961-b6ce-0c29fc5284b9" xsi:nil="true"/>
    <EditorialTags xmlns="4eb71313-1cf6-4961-b6ce-0c29fc5284b9" xsi:nil="true"/>
    <TPExecutable xmlns="4eb71313-1cf6-4961-b6ce-0c29fc5284b9" xsi:nil="true"/>
    <TPLaunchHelpLink xmlns="4eb71313-1cf6-4961-b6ce-0c29fc5284b9" xsi:nil="true"/>
    <LocComments xmlns="4eb71313-1cf6-4961-b6ce-0c29fc5284b9" xsi:nil="true"/>
    <LocRecommendedHandoff xmlns="4eb71313-1cf6-4961-b6ce-0c29fc5284b9" xsi:nil="true"/>
    <SourceTitle xmlns="4eb71313-1cf6-4961-b6ce-0c29fc5284b9" xsi:nil="true"/>
    <CSXUpdate xmlns="4eb71313-1cf6-4961-b6ce-0c29fc5284b9">false</CSXUpdate>
    <IntlLocPriority xmlns="4eb71313-1cf6-4961-b6ce-0c29fc5284b9" xsi:nil="true"/>
    <UAProjectedTotalWords xmlns="4eb71313-1cf6-4961-b6ce-0c29fc5284b9" xsi:nil="true"/>
    <AssetType xmlns="4eb71313-1cf6-4961-b6ce-0c29fc5284b9">TP</AssetType>
    <MachineTranslated xmlns="4eb71313-1cf6-4961-b6ce-0c29fc5284b9">false</MachineTranslated>
    <OutputCachingOn xmlns="4eb71313-1cf6-4961-b6ce-0c29fc5284b9">false</OutputCachingOn>
    <TemplateStatus xmlns="4eb71313-1cf6-4961-b6ce-0c29fc5284b9">Complete</TemplateStatus>
    <IsSearchable xmlns="4eb71313-1cf6-4961-b6ce-0c29fc5284b9">true</IsSearchable>
    <ContentItem xmlns="4eb71313-1cf6-4961-b6ce-0c29fc5284b9" xsi:nil="true"/>
    <HandoffToMSDN xmlns="4eb71313-1cf6-4961-b6ce-0c29fc5284b9" xsi:nil="true"/>
    <ShowIn xmlns="4eb71313-1cf6-4961-b6ce-0c29fc5284b9">Show everywhere</ShowIn>
    <ThumbnailAssetId xmlns="4eb71313-1cf6-4961-b6ce-0c29fc5284b9" xsi:nil="true"/>
    <UALocComments xmlns="4eb71313-1cf6-4961-b6ce-0c29fc5284b9" xsi:nil="true"/>
    <UALocRecommendation xmlns="4eb71313-1cf6-4961-b6ce-0c29fc5284b9">Localize</UALocRecommendation>
    <LastModifiedDateTime xmlns="4eb71313-1cf6-4961-b6ce-0c29fc5284b9" xsi:nil="true"/>
    <LegacyData xmlns="4eb71313-1cf6-4961-b6ce-0c29fc5284b9" xsi:nil="true"/>
    <LocManualTestRequired xmlns="4eb71313-1cf6-4961-b6ce-0c29fc5284b9">false</LocManualTestRequired>
    <ClipArtFilename xmlns="4eb71313-1cf6-4961-b6ce-0c29fc5284b9" xsi:nil="true"/>
    <TPApplication xmlns="4eb71313-1cf6-4961-b6ce-0c29fc5284b9" xsi:nil="true"/>
    <CSXHash xmlns="4eb71313-1cf6-4961-b6ce-0c29fc5284b9" xsi:nil="true"/>
    <DirectSourceMarket xmlns="4eb71313-1cf6-4961-b6ce-0c29fc5284b9">english</DirectSourceMarket>
    <PrimaryImageGen xmlns="4eb71313-1cf6-4961-b6ce-0c29fc5284b9">true</PrimaryImageGen>
    <PlannedPubDate xmlns="4eb71313-1cf6-4961-b6ce-0c29fc5284b9" xsi:nil="true"/>
    <CSXSubmissionMarket xmlns="4eb71313-1cf6-4961-b6ce-0c29fc5284b9" xsi:nil="true"/>
    <Downloads xmlns="4eb71313-1cf6-4961-b6ce-0c29fc5284b9">0</Downloads>
    <ArtSampleDocs xmlns="4eb71313-1cf6-4961-b6ce-0c29fc5284b9" xsi:nil="true"/>
    <TrustLevel xmlns="4eb71313-1cf6-4961-b6ce-0c29fc5284b9">1 Microsoft Managed Content</TrustLevel>
    <BlockPublish xmlns="4eb71313-1cf6-4961-b6ce-0c29fc5284b9">false</BlockPublish>
    <TPLaunchHelpLinkType xmlns="4eb71313-1cf6-4961-b6ce-0c29fc5284b9">Template</TPLaunchHelpLinkType>
    <LocalizationTagsTaxHTField0 xmlns="4eb71313-1cf6-4961-b6ce-0c29fc5284b9">
      <Terms xmlns="http://schemas.microsoft.com/office/infopath/2007/PartnerControls"/>
    </LocalizationTagsTaxHTField0>
    <BusinessGroup xmlns="4eb71313-1cf6-4961-b6ce-0c29fc5284b9" xsi:nil="true"/>
    <Providers xmlns="4eb71313-1cf6-4961-b6ce-0c29fc5284b9" xsi:nil="true"/>
    <TemplateTemplateType xmlns="4eb71313-1cf6-4961-b6ce-0c29fc5284b9">Word Document Template</TemplateTemplateType>
    <TimesCloned xmlns="4eb71313-1cf6-4961-b6ce-0c29fc5284b9" xsi:nil="true"/>
    <TPAppVersion xmlns="4eb71313-1cf6-4961-b6ce-0c29fc5284b9" xsi:nil="true"/>
    <VoteCount xmlns="4eb71313-1cf6-4961-b6ce-0c29fc5284b9" xsi:nil="true"/>
    <FeatureTagsTaxHTField0 xmlns="4eb71313-1cf6-4961-b6ce-0c29fc5284b9">
      <Terms xmlns="http://schemas.microsoft.com/office/infopath/2007/PartnerControls"/>
    </FeatureTagsTaxHTField0>
    <Provider xmlns="4eb71313-1cf6-4961-b6ce-0c29fc5284b9" xsi:nil="true"/>
    <UACurrentWords xmlns="4eb71313-1cf6-4961-b6ce-0c29fc5284b9" xsi:nil="true"/>
    <AssetId xmlns="4eb71313-1cf6-4961-b6ce-0c29fc5284b9">TP102911895</AssetId>
    <TPClientViewer xmlns="4eb71313-1cf6-4961-b6ce-0c29fc5284b9" xsi:nil="true"/>
    <DSATActionTaken xmlns="4eb71313-1cf6-4961-b6ce-0c29fc5284b9" xsi:nil="true"/>
    <APEditor xmlns="4eb71313-1cf6-4961-b6ce-0c29fc5284b9">
      <UserInfo>
        <DisplayName/>
        <AccountId xsi:nil="true"/>
        <AccountType/>
      </UserInfo>
    </APEditor>
    <TPInstallLocation xmlns="4eb71313-1cf6-4961-b6ce-0c29fc5284b9" xsi:nil="true"/>
    <OOCacheId xmlns="4eb71313-1cf6-4961-b6ce-0c29fc5284b9" xsi:nil="true"/>
    <IsDeleted xmlns="4eb71313-1cf6-4961-b6ce-0c29fc5284b9">false</IsDeleted>
    <PublishTargets xmlns="4eb71313-1cf6-4961-b6ce-0c29fc5284b9">OfficeOnlineVNext</PublishTargets>
    <ApprovalLog xmlns="4eb71313-1cf6-4961-b6ce-0c29fc5284b9" xsi:nil="true"/>
    <BugNumber xmlns="4eb71313-1cf6-4961-b6ce-0c29fc5284b9" xsi:nil="true"/>
    <CrawlForDependencies xmlns="4eb71313-1cf6-4961-b6ce-0c29fc5284b9">false</CrawlForDependencies>
    <InternalTagsTaxHTField0 xmlns="4eb71313-1cf6-4961-b6ce-0c29fc5284b9">
      <Terms xmlns="http://schemas.microsoft.com/office/infopath/2007/PartnerControls"/>
    </InternalTagsTaxHTField0>
    <LastHandOff xmlns="4eb71313-1cf6-4961-b6ce-0c29fc5284b9" xsi:nil="true"/>
    <Milestone xmlns="4eb71313-1cf6-4961-b6ce-0c29fc5284b9" xsi:nil="true"/>
    <OriginalRelease xmlns="4eb71313-1cf6-4961-b6ce-0c29fc5284b9">15</OriginalRelease>
    <RecommendationsModifier xmlns="4eb71313-1cf6-4961-b6ce-0c29fc5284b9" xsi:nil="true"/>
    <ScenarioTagsTaxHTField0 xmlns="4eb71313-1cf6-4961-b6ce-0c29fc5284b9">
      <Terms xmlns="http://schemas.microsoft.com/office/infopath/2007/PartnerControls"/>
    </ScenarioTagsTaxHTField0>
    <UANotes xmlns="4eb71313-1cf6-4961-b6ce-0c29fc5284b9" xsi:nil="true"/>
    <LocMarketGroupTiers2 xmlns="4eb71313-1cf6-4961-b6ce-0c29fc5284b9" xsi:nil="true"/>
  </documentManagement>
</p:properties>
</file>

<file path=customXml/item3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8D80E-4949-4C41-AAF7-7B0F5E4D7A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b71313-1cf6-4961-b6ce-0c29fc5284b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BCF8500-B5B1-4A07-9B3E-ED77074F427B}">
  <ds:schemaRefs>
    <ds:schemaRef ds:uri="http://schemas.microsoft.com/office/2006/metadata/properties"/>
    <ds:schemaRef ds:uri="http://schemas.microsoft.com/office/infopath/2007/PartnerControls"/>
    <ds:schemaRef ds:uri="4eb71313-1cf6-4961-b6ce-0c29fc5284b9"/>
  </ds:schemaRefs>
</ds:datastoreItem>
</file>

<file path=customXml/itemProps3.xml><?xml version="1.0" encoding="utf-8"?>
<ds:datastoreItem xmlns:ds="http://schemas.openxmlformats.org/officeDocument/2006/customXml" ds:itemID="{45688AE2-3FFB-4173-ACCF-A7224277BF3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EA95040-08FF-41FA-AB99-4869BA51A7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Nabídka služeb</Template>
  <TotalTime>198</TotalTime>
  <Pages>5</Pages>
  <Words>829</Words>
  <Characters>4892</Characters>
  <Application>Microsoft Office Word</Application>
  <DocSecurity>0</DocSecurity>
  <Lines>40</Lines>
  <Paragraphs>11</Paragraphs>
  <ScaleCrop>false</ScaleCrop>
  <HeadingPairs>
    <vt:vector size="6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1" baseType="lpstr">
      <vt:lpstr/>
      <vt:lpstr/>
      <vt:lpstr>Základní informace</vt:lpstr>
      <vt:lpstr>    Cíl</vt:lpstr>
      <vt:lpstr>    Příležitost</vt:lpstr>
      <vt:lpstr>    Řešení</vt:lpstr>
      <vt:lpstr>Naše nabídka</vt:lpstr>
      <vt:lpstr>    Zdůvodnění</vt:lpstr>
      <vt:lpstr>    Strategie provedení</vt:lpstr>
      <vt:lpstr>    Technický/projektový přístup</vt:lpstr>
      <vt:lpstr>    Prostředky</vt:lpstr>
      <vt:lpstr>    Dodávky projektu</vt:lpstr>
      <vt:lpstr>    Harmonogram realizace</vt:lpstr>
      <vt:lpstr>    Dodaný materiál</vt:lpstr>
      <vt:lpstr>Očekávané výsledky</vt:lpstr>
      <vt:lpstr>    Finanční přínos</vt:lpstr>
      <vt:lpstr>    Technický přínos</vt:lpstr>
      <vt:lpstr>    Další přínosy</vt:lpstr>
      <vt:lpstr>Cena</vt:lpstr>
      <vt:lpstr>Kvalifikace</vt:lpstr>
      <vt:lpstr>Závěr</vt:lpstr>
    </vt:vector>
  </TitlesOfParts>
  <Company>CZlan</Company>
  <LinksUpToDate>false</LinksUpToDate>
  <CharactersWithSpaces>5710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Tomáš Toman</dc:creator>
  <cp:lastModifiedBy>Tomáš Toman</cp:lastModifiedBy>
  <cp:revision>20</cp:revision>
  <cp:lastPrinted>2026-01-26T18:55:00Z</cp:lastPrinted>
  <dcterms:created xsi:type="dcterms:W3CDTF">2026-01-26T22:01:00Z</dcterms:created>
  <dcterms:modified xsi:type="dcterms:W3CDTF">2026-01-27T15:57:00Z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0x010100AC6DD24B17643A43B5911557F59D23340400899CD97D2199F748BA22A48D93649A64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